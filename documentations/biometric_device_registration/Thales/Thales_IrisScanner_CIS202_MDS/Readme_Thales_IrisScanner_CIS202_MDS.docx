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4B377" w14:textId="36784AD8" w:rsidR="00F018B5" w:rsidRPr="00B76B49" w:rsidRDefault="00F018B5" w:rsidP="00DE567E">
      <w:pPr>
        <w:jc w:val="both"/>
        <w:rPr>
          <w:rFonts w:ascii="Arial" w:hAnsi="Arial"/>
          <w:b/>
          <w:szCs w:val="22"/>
        </w:rPr>
      </w:pPr>
      <w:bookmarkStart w:id="0" w:name="_Hlk499560542"/>
      <w:bookmarkEnd w:id="0"/>
    </w:p>
    <w:p w14:paraId="1FC5AFDA" w14:textId="77777777" w:rsidR="00F018B5" w:rsidRPr="008B0534" w:rsidRDefault="00F018B5" w:rsidP="00DE567E">
      <w:pPr>
        <w:ind w:left="720"/>
        <w:jc w:val="both"/>
        <w:rPr>
          <w:rFonts w:ascii="Arial" w:hAnsi="Arial"/>
          <w:b/>
          <w:sz w:val="56"/>
          <w:szCs w:val="22"/>
        </w:rPr>
      </w:pPr>
      <w:r w:rsidRPr="00F73072">
        <w:rPr>
          <w:rFonts w:ascii="Arial" w:hAnsi="Arial"/>
          <w:b/>
          <w:szCs w:val="22"/>
        </w:rPr>
        <w:t xml:space="preserve">  </w:t>
      </w:r>
    </w:p>
    <w:p w14:paraId="7DF80CF1" w14:textId="398696E9" w:rsidR="00F018B5" w:rsidRPr="00B76B49" w:rsidRDefault="00F018B5" w:rsidP="00DE567E">
      <w:pPr>
        <w:ind w:left="720"/>
        <w:jc w:val="both"/>
        <w:rPr>
          <w:rFonts w:ascii="Arial" w:hAnsi="Arial"/>
          <w:b/>
          <w:sz w:val="56"/>
          <w:szCs w:val="22"/>
          <w:vertAlign w:val="subscript"/>
        </w:rPr>
      </w:pPr>
      <w:r w:rsidRPr="008B0534">
        <w:rPr>
          <w:rFonts w:ascii="Arial" w:hAnsi="Arial"/>
          <w:b/>
          <w:sz w:val="56"/>
          <w:szCs w:val="22"/>
        </w:rPr>
        <w:t xml:space="preserve"> </w:t>
      </w:r>
    </w:p>
    <w:p w14:paraId="78895697" w14:textId="77777777" w:rsidR="00A87F3C" w:rsidRDefault="00A87F3C" w:rsidP="00DE567E">
      <w:pPr>
        <w:ind w:left="720"/>
        <w:jc w:val="both"/>
        <w:rPr>
          <w:rFonts w:ascii="Arial" w:hAnsi="Arial"/>
          <w:b/>
          <w:sz w:val="56"/>
          <w:szCs w:val="22"/>
        </w:rPr>
      </w:pPr>
    </w:p>
    <w:p w14:paraId="47CBDAF0" w14:textId="77777777" w:rsidR="00A87F3C" w:rsidRDefault="00A87F3C" w:rsidP="00DE567E">
      <w:pPr>
        <w:ind w:left="720"/>
        <w:jc w:val="both"/>
        <w:rPr>
          <w:rFonts w:ascii="Arial" w:hAnsi="Arial"/>
          <w:b/>
          <w:sz w:val="56"/>
          <w:szCs w:val="22"/>
        </w:rPr>
      </w:pPr>
    </w:p>
    <w:p w14:paraId="75210113" w14:textId="36B9471A" w:rsidR="00466B62" w:rsidRDefault="00896F44" w:rsidP="00896F44">
      <w:pPr>
        <w:pStyle w:val="HUDTitle"/>
      </w:pPr>
      <w:r>
        <w:t xml:space="preserve">       </w:t>
      </w:r>
      <w:r w:rsidR="00264286">
        <w:t xml:space="preserve">  IrisMDS</w:t>
      </w:r>
      <w:r w:rsidR="00466B62">
        <w:t xml:space="preserve"> </w:t>
      </w:r>
    </w:p>
    <w:p w14:paraId="7F847518" w14:textId="489B718F" w:rsidR="009362F7" w:rsidRDefault="00896F44" w:rsidP="00896F44">
      <w:pPr>
        <w:pStyle w:val="HUDTitle"/>
      </w:pPr>
      <w:r>
        <w:t xml:space="preserve">       </w:t>
      </w:r>
      <w:r w:rsidR="00466B62">
        <w:t xml:space="preserve">User guide </w:t>
      </w:r>
    </w:p>
    <w:p w14:paraId="721F1D81" w14:textId="77777777" w:rsidR="00F018B5" w:rsidRPr="00F73072" w:rsidRDefault="00F018B5" w:rsidP="00DE567E">
      <w:pPr>
        <w:ind w:left="540"/>
        <w:jc w:val="both"/>
        <w:rPr>
          <w:szCs w:val="22"/>
        </w:rPr>
      </w:pPr>
    </w:p>
    <w:p w14:paraId="2EBBDE38" w14:textId="77777777" w:rsidR="00F018B5" w:rsidRDefault="00F018B5" w:rsidP="00DE567E">
      <w:pPr>
        <w:ind w:left="540"/>
        <w:jc w:val="both"/>
        <w:rPr>
          <w:sz w:val="28"/>
          <w:szCs w:val="22"/>
        </w:rPr>
      </w:pPr>
    </w:p>
    <w:p w14:paraId="7848C3A9" w14:textId="77777777" w:rsidR="006A7A61" w:rsidRDefault="006A7A61" w:rsidP="00DE567E">
      <w:pPr>
        <w:ind w:left="540"/>
        <w:jc w:val="both"/>
        <w:rPr>
          <w:sz w:val="28"/>
          <w:szCs w:val="22"/>
        </w:rPr>
      </w:pPr>
    </w:p>
    <w:p w14:paraId="1A8728E0" w14:textId="77777777" w:rsidR="006A7A61" w:rsidRDefault="006A7A61" w:rsidP="00DE567E">
      <w:pPr>
        <w:ind w:left="540"/>
        <w:jc w:val="both"/>
        <w:rPr>
          <w:sz w:val="28"/>
          <w:szCs w:val="22"/>
        </w:rPr>
      </w:pPr>
    </w:p>
    <w:p w14:paraId="4E37E43A" w14:textId="77777777" w:rsidR="006A7A61" w:rsidRDefault="006A7A61" w:rsidP="00DE567E">
      <w:pPr>
        <w:ind w:left="540"/>
        <w:jc w:val="both"/>
        <w:rPr>
          <w:sz w:val="28"/>
          <w:szCs w:val="22"/>
        </w:rPr>
      </w:pPr>
    </w:p>
    <w:p w14:paraId="78BC2BE4" w14:textId="77777777" w:rsidR="004C3C76" w:rsidRDefault="004C3C76" w:rsidP="00DE567E">
      <w:pPr>
        <w:spacing w:before="240"/>
        <w:jc w:val="both"/>
        <w:rPr>
          <w:rFonts w:ascii="Cambria" w:hAnsi="Cambria"/>
          <w:b/>
          <w:sz w:val="28"/>
          <w:szCs w:val="28"/>
        </w:rPr>
      </w:pPr>
      <w:bookmarkStart w:id="1" w:name="_Toc290561079"/>
    </w:p>
    <w:p w14:paraId="6C095871" w14:textId="77777777" w:rsidR="00934909" w:rsidRDefault="00934909" w:rsidP="00DE567E">
      <w:pPr>
        <w:spacing w:before="240"/>
        <w:jc w:val="both"/>
        <w:rPr>
          <w:rFonts w:ascii="Cambria" w:hAnsi="Cambria"/>
          <w:b/>
          <w:sz w:val="28"/>
          <w:szCs w:val="28"/>
        </w:rPr>
      </w:pPr>
    </w:p>
    <w:p w14:paraId="3D92D951" w14:textId="77777777" w:rsidR="00934909" w:rsidRDefault="00934909" w:rsidP="00DE567E">
      <w:pPr>
        <w:spacing w:before="240"/>
        <w:jc w:val="both"/>
        <w:rPr>
          <w:rFonts w:ascii="Cambria" w:hAnsi="Cambria"/>
          <w:b/>
          <w:sz w:val="28"/>
          <w:szCs w:val="28"/>
        </w:rPr>
      </w:pPr>
    </w:p>
    <w:p w14:paraId="45A7D26A" w14:textId="77777777" w:rsidR="00934909" w:rsidRDefault="00934909" w:rsidP="00DE567E">
      <w:pPr>
        <w:spacing w:before="240"/>
        <w:jc w:val="both"/>
        <w:rPr>
          <w:rFonts w:ascii="Cambria" w:hAnsi="Cambria"/>
          <w:b/>
          <w:sz w:val="28"/>
          <w:szCs w:val="28"/>
        </w:rPr>
      </w:pPr>
    </w:p>
    <w:p w14:paraId="52400C1E" w14:textId="77777777" w:rsidR="00934909" w:rsidRDefault="00934909" w:rsidP="00DE567E">
      <w:pPr>
        <w:spacing w:before="240"/>
        <w:jc w:val="both"/>
        <w:rPr>
          <w:rFonts w:ascii="Cambria" w:hAnsi="Cambria"/>
          <w:b/>
          <w:sz w:val="28"/>
          <w:szCs w:val="28"/>
        </w:rPr>
      </w:pPr>
    </w:p>
    <w:p w14:paraId="7E1DAC0B" w14:textId="77777777" w:rsidR="00934909" w:rsidRPr="004D0D78" w:rsidRDefault="00934909" w:rsidP="00DE567E">
      <w:pPr>
        <w:spacing w:before="240"/>
        <w:jc w:val="both"/>
        <w:rPr>
          <w:rFonts w:ascii="Cambria" w:hAnsi="Cambria"/>
          <w:b/>
          <w:sz w:val="28"/>
          <w:szCs w:val="28"/>
        </w:rPr>
      </w:pPr>
    </w:p>
    <w:p w14:paraId="143B5FD8" w14:textId="5184D8D8" w:rsidR="00574EFD" w:rsidRPr="00574EFD" w:rsidRDefault="00574EFD" w:rsidP="00DE567E">
      <w:pPr>
        <w:pStyle w:val="Heading1"/>
        <w:numPr>
          <w:ilvl w:val="0"/>
          <w:numId w:val="0"/>
        </w:numPr>
        <w:jc w:val="both"/>
      </w:pPr>
      <w:bookmarkStart w:id="2" w:name="_Toc384028819"/>
    </w:p>
    <w:bookmarkEnd w:id="1"/>
    <w:bookmarkEnd w:id="2"/>
    <w:p w14:paraId="43687114" w14:textId="77777777" w:rsidR="007F4D31" w:rsidRDefault="007F4D31" w:rsidP="00DE567E">
      <w:pPr>
        <w:pStyle w:val="HUDBulletLevel1"/>
        <w:numPr>
          <w:ilvl w:val="0"/>
          <w:numId w:val="0"/>
        </w:numPr>
        <w:overflowPunct/>
        <w:autoSpaceDE/>
        <w:autoSpaceDN/>
        <w:adjustRightInd/>
        <w:spacing w:after="0"/>
        <w:ind w:left="360"/>
        <w:jc w:val="both"/>
        <w:textAlignment w:val="auto"/>
      </w:pPr>
    </w:p>
    <w:p w14:paraId="18C6D8EC" w14:textId="77777777" w:rsidR="007F4D31" w:rsidRDefault="007F4D31" w:rsidP="00DE567E">
      <w:pPr>
        <w:pStyle w:val="HUDBulletLevel1"/>
        <w:numPr>
          <w:ilvl w:val="0"/>
          <w:numId w:val="0"/>
        </w:numPr>
        <w:overflowPunct/>
        <w:autoSpaceDE/>
        <w:autoSpaceDN/>
        <w:adjustRightInd/>
        <w:spacing w:after="0"/>
        <w:ind w:left="360"/>
        <w:jc w:val="both"/>
        <w:textAlignment w:val="auto"/>
      </w:pPr>
    </w:p>
    <w:p w14:paraId="1F7C823E" w14:textId="77777777" w:rsidR="007F4D31" w:rsidRDefault="007F4D31" w:rsidP="00DE567E">
      <w:pPr>
        <w:pStyle w:val="HUDBulletLevel1"/>
        <w:numPr>
          <w:ilvl w:val="0"/>
          <w:numId w:val="0"/>
        </w:numPr>
        <w:overflowPunct/>
        <w:autoSpaceDE/>
        <w:autoSpaceDN/>
        <w:adjustRightInd/>
        <w:spacing w:after="0"/>
        <w:ind w:left="360"/>
        <w:jc w:val="both"/>
        <w:textAlignment w:val="auto"/>
      </w:pPr>
    </w:p>
    <w:p w14:paraId="069D5A52" w14:textId="77777777" w:rsidR="007F4D31" w:rsidRDefault="007F4D31" w:rsidP="00DE567E">
      <w:pPr>
        <w:pStyle w:val="HUDBulletLevel1"/>
        <w:numPr>
          <w:ilvl w:val="0"/>
          <w:numId w:val="0"/>
        </w:numPr>
        <w:overflowPunct/>
        <w:autoSpaceDE/>
        <w:autoSpaceDN/>
        <w:adjustRightInd/>
        <w:spacing w:after="0"/>
        <w:ind w:left="360"/>
        <w:jc w:val="both"/>
        <w:textAlignment w:val="auto"/>
      </w:pPr>
    </w:p>
    <w:p w14:paraId="5D9EAE70" w14:textId="77777777" w:rsidR="007F4D31" w:rsidRDefault="007F4D31" w:rsidP="00DE567E">
      <w:pPr>
        <w:pStyle w:val="HUDBulletLevel1"/>
        <w:numPr>
          <w:ilvl w:val="0"/>
          <w:numId w:val="0"/>
        </w:numPr>
        <w:overflowPunct/>
        <w:autoSpaceDE/>
        <w:autoSpaceDN/>
        <w:adjustRightInd/>
        <w:spacing w:after="0"/>
        <w:ind w:left="360"/>
        <w:jc w:val="both"/>
        <w:textAlignment w:val="auto"/>
      </w:pPr>
    </w:p>
    <w:p w14:paraId="42B5AFA5" w14:textId="2750BCFB" w:rsidR="00012D57" w:rsidRDefault="00C84C18" w:rsidP="00DE567E">
      <w:pPr>
        <w:pStyle w:val="Heading1"/>
        <w:numPr>
          <w:ilvl w:val="0"/>
          <w:numId w:val="32"/>
        </w:numPr>
        <w:ind w:left="284"/>
        <w:jc w:val="both"/>
        <w:rPr>
          <w:sz w:val="32"/>
          <w:szCs w:val="32"/>
        </w:rPr>
      </w:pPr>
      <w:bookmarkStart w:id="3" w:name="_Toc14109203"/>
      <w:bookmarkStart w:id="4" w:name="_Ref294007596"/>
      <w:bookmarkStart w:id="5" w:name="_Ref294007608"/>
      <w:bookmarkStart w:id="6" w:name="_Ref294007668"/>
      <w:bookmarkStart w:id="7" w:name="_Ref294007685"/>
      <w:bookmarkStart w:id="8" w:name="_Toc384028820"/>
      <w:r>
        <w:rPr>
          <w:sz w:val="32"/>
          <w:szCs w:val="32"/>
        </w:rPr>
        <w:t>I</w:t>
      </w:r>
      <w:r w:rsidR="009362F7" w:rsidRPr="009362F7">
        <w:rPr>
          <w:sz w:val="32"/>
          <w:szCs w:val="32"/>
        </w:rPr>
        <w:t>ntroduction</w:t>
      </w:r>
      <w:bookmarkEnd w:id="3"/>
      <w:r w:rsidR="00012D57">
        <w:rPr>
          <w:sz w:val="32"/>
          <w:szCs w:val="32"/>
        </w:rPr>
        <w:t xml:space="preserve"> </w:t>
      </w:r>
    </w:p>
    <w:p w14:paraId="113C75BB" w14:textId="51F4AAD2" w:rsidR="00C84C18" w:rsidRDefault="00012D57" w:rsidP="00E205C5">
      <w:pPr>
        <w:pStyle w:val="ListParagraph"/>
        <w:ind w:left="284"/>
        <w:jc w:val="both"/>
        <w:rPr>
          <w:sz w:val="28"/>
          <w:szCs w:val="28"/>
        </w:rPr>
      </w:pPr>
      <w:r w:rsidRPr="00012D57">
        <w:rPr>
          <w:sz w:val="28"/>
          <w:szCs w:val="28"/>
        </w:rPr>
        <w:t xml:space="preserve">This document describes </w:t>
      </w:r>
      <w:r w:rsidR="00C84C18">
        <w:rPr>
          <w:sz w:val="28"/>
          <w:szCs w:val="28"/>
        </w:rPr>
        <w:t xml:space="preserve">how to install </w:t>
      </w:r>
      <w:r w:rsidR="00264286">
        <w:rPr>
          <w:sz w:val="28"/>
          <w:szCs w:val="28"/>
        </w:rPr>
        <w:t>IrisMDS</w:t>
      </w:r>
      <w:r w:rsidR="00C84C18">
        <w:rPr>
          <w:sz w:val="28"/>
          <w:szCs w:val="28"/>
        </w:rPr>
        <w:t xml:space="preserve"> that can work with </w:t>
      </w:r>
      <w:r w:rsidR="00264286">
        <w:rPr>
          <w:sz w:val="28"/>
          <w:szCs w:val="28"/>
        </w:rPr>
        <w:t>CIS202</w:t>
      </w:r>
    </w:p>
    <w:p w14:paraId="09546BE1" w14:textId="62A79CFB" w:rsidR="009351D9" w:rsidRDefault="00C84C18" w:rsidP="00C84C18">
      <w:pPr>
        <w:pStyle w:val="ListParagraph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And MOSIP ecosystem</w:t>
      </w:r>
      <w:r w:rsidR="009351D9">
        <w:rPr>
          <w:sz w:val="28"/>
          <w:szCs w:val="28"/>
        </w:rPr>
        <w:t xml:space="preserve"> for Registration of an individual’s </w:t>
      </w:r>
      <w:r w:rsidR="00264286">
        <w:rPr>
          <w:sz w:val="28"/>
          <w:szCs w:val="28"/>
        </w:rPr>
        <w:t>Iris</w:t>
      </w:r>
      <w:r w:rsidR="009351D9">
        <w:rPr>
          <w:sz w:val="28"/>
          <w:szCs w:val="28"/>
        </w:rPr>
        <w:t xml:space="preserve"> in MOSIP database. </w:t>
      </w:r>
      <w:r>
        <w:rPr>
          <w:sz w:val="28"/>
          <w:szCs w:val="28"/>
        </w:rPr>
        <w:t xml:space="preserve"> </w:t>
      </w:r>
    </w:p>
    <w:p w14:paraId="582F67C4" w14:textId="77777777" w:rsidR="009351D9" w:rsidRDefault="009351D9" w:rsidP="00C84C18">
      <w:pPr>
        <w:pStyle w:val="ListParagraph"/>
        <w:ind w:left="284"/>
        <w:jc w:val="both"/>
        <w:rPr>
          <w:sz w:val="28"/>
          <w:szCs w:val="28"/>
        </w:rPr>
      </w:pPr>
    </w:p>
    <w:p w14:paraId="76D17973" w14:textId="35F912AF" w:rsidR="00C84C18" w:rsidRDefault="00C84C18" w:rsidP="00C84C18">
      <w:pPr>
        <w:pStyle w:val="ListParagraph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installer is just a prototype that can be taken as POC for the integration of </w:t>
      </w:r>
      <w:r w:rsidR="00264286">
        <w:rPr>
          <w:sz w:val="28"/>
          <w:szCs w:val="28"/>
        </w:rPr>
        <w:t>CIS202</w:t>
      </w:r>
      <w:r>
        <w:rPr>
          <w:sz w:val="28"/>
          <w:szCs w:val="28"/>
        </w:rPr>
        <w:t xml:space="preserve"> device and can be used as a reference</w:t>
      </w:r>
      <w:r w:rsidR="00796D63">
        <w:rPr>
          <w:sz w:val="28"/>
          <w:szCs w:val="28"/>
        </w:rPr>
        <w:t xml:space="preserve"> to deve</w:t>
      </w:r>
      <w:r w:rsidR="00264286">
        <w:rPr>
          <w:sz w:val="28"/>
          <w:szCs w:val="28"/>
        </w:rPr>
        <w:t>lop a Production level IrisMDS.</w:t>
      </w:r>
      <w:r>
        <w:rPr>
          <w:sz w:val="28"/>
          <w:szCs w:val="28"/>
        </w:rPr>
        <w:t xml:space="preserve"> </w:t>
      </w:r>
    </w:p>
    <w:p w14:paraId="12CED1DE" w14:textId="77777777" w:rsidR="00523E9C" w:rsidRDefault="00523E9C" w:rsidP="00523E9C"/>
    <w:p w14:paraId="2355E25B" w14:textId="6E1ACF10" w:rsidR="00523E9C" w:rsidRDefault="00523E9C" w:rsidP="00523E9C">
      <w:pPr>
        <w:rPr>
          <w:sz w:val="28"/>
          <w:szCs w:val="28"/>
        </w:rPr>
      </w:pPr>
      <w:r>
        <w:t xml:space="preserve">      </w:t>
      </w:r>
      <w:r w:rsidR="00A356CC">
        <w:rPr>
          <w:sz w:val="28"/>
          <w:szCs w:val="28"/>
        </w:rPr>
        <w:t>Please refer the following link for detail information on MDS:</w:t>
      </w:r>
    </w:p>
    <w:p w14:paraId="15869832" w14:textId="69406815" w:rsidR="00A356CC" w:rsidRPr="00A356CC" w:rsidRDefault="00A356CC" w:rsidP="00523E9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B372F" w:rsidRPr="00CB372F">
        <w:rPr>
          <w:rStyle w:val="Hyperlink"/>
          <w:sz w:val="28"/>
          <w:szCs w:val="28"/>
        </w:rPr>
        <w:t>https://docs.mosip.io/platform/biometrics/mosip-device-service-specification</w:t>
      </w:r>
    </w:p>
    <w:p w14:paraId="7F73EB47" w14:textId="5D2D169A" w:rsidR="00012D57" w:rsidRPr="00C84C18" w:rsidRDefault="00E205C5" w:rsidP="00C84C18">
      <w:pPr>
        <w:pStyle w:val="ListParagraph"/>
        <w:ind w:left="284"/>
        <w:jc w:val="both"/>
        <w:rPr>
          <w:sz w:val="28"/>
          <w:szCs w:val="28"/>
        </w:rPr>
      </w:pPr>
      <w:r w:rsidRPr="00C84C18">
        <w:rPr>
          <w:sz w:val="28"/>
          <w:szCs w:val="28"/>
        </w:rPr>
        <w:t xml:space="preserve">  </w:t>
      </w:r>
    </w:p>
    <w:p w14:paraId="1D1611C2" w14:textId="77777777" w:rsidR="00012D57" w:rsidRDefault="00012D57" w:rsidP="00DE567E">
      <w:pPr>
        <w:pStyle w:val="ListParagraph"/>
        <w:ind w:left="720"/>
        <w:jc w:val="both"/>
        <w:rPr>
          <w:sz w:val="28"/>
          <w:szCs w:val="28"/>
        </w:rPr>
      </w:pPr>
    </w:p>
    <w:p w14:paraId="7B4C87C0" w14:textId="49B8FC0E" w:rsidR="006448DB" w:rsidRDefault="006448DB" w:rsidP="00DE567E">
      <w:pPr>
        <w:pStyle w:val="Heading1"/>
        <w:numPr>
          <w:ilvl w:val="0"/>
          <w:numId w:val="32"/>
        </w:numPr>
        <w:ind w:left="284"/>
        <w:jc w:val="both"/>
        <w:rPr>
          <w:sz w:val="32"/>
          <w:szCs w:val="32"/>
        </w:rPr>
      </w:pPr>
      <w:bookmarkStart w:id="9" w:name="_Toc14109204"/>
      <w:r>
        <w:rPr>
          <w:sz w:val="32"/>
          <w:szCs w:val="32"/>
        </w:rPr>
        <w:t>System Requirements</w:t>
      </w:r>
      <w:bookmarkEnd w:id="9"/>
      <w:r>
        <w:rPr>
          <w:sz w:val="32"/>
          <w:szCs w:val="32"/>
        </w:rPr>
        <w:t xml:space="preserve"> </w:t>
      </w:r>
    </w:p>
    <w:p w14:paraId="0F75225E" w14:textId="77777777" w:rsidR="006448DB" w:rsidRPr="006448DB" w:rsidRDefault="006448DB" w:rsidP="00DE567E">
      <w:pPr>
        <w:jc w:val="both"/>
      </w:pPr>
    </w:p>
    <w:p w14:paraId="13F2161E" w14:textId="596F1DD9" w:rsidR="00D7144D" w:rsidRDefault="00796D63" w:rsidP="00D7144D">
      <w:pPr>
        <w:pStyle w:val="ListParagraph"/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Windows 7</w:t>
      </w:r>
      <w:r w:rsidR="005A1946">
        <w:rPr>
          <w:sz w:val="28"/>
          <w:szCs w:val="28"/>
        </w:rPr>
        <w:t xml:space="preserve"> and above</w:t>
      </w:r>
      <w:r w:rsidR="006448DB" w:rsidRPr="007D3862">
        <w:rPr>
          <w:sz w:val="28"/>
          <w:szCs w:val="28"/>
        </w:rPr>
        <w:t>.</w:t>
      </w:r>
    </w:p>
    <w:p w14:paraId="030B9257" w14:textId="0FF42913" w:rsidR="00EA7D83" w:rsidRPr="006454CF" w:rsidRDefault="00EA7D83" w:rsidP="00EA7D83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6454CF">
        <w:rPr>
          <w:sz w:val="28"/>
          <w:szCs w:val="28"/>
        </w:rPr>
        <w:t xml:space="preserve">Microsoft Visual C++ Redistributable </w:t>
      </w:r>
      <w:r w:rsidR="00E43CA3">
        <w:rPr>
          <w:sz w:val="28"/>
          <w:szCs w:val="28"/>
        </w:rPr>
        <w:t>2010, 2013 and 2015(All</w:t>
      </w:r>
      <w:bookmarkStart w:id="10" w:name="_GoBack"/>
      <w:bookmarkEnd w:id="10"/>
      <w:r w:rsidRPr="006454CF">
        <w:rPr>
          <w:sz w:val="28"/>
          <w:szCs w:val="28"/>
        </w:rPr>
        <w:t xml:space="preserve"> x86 and x64)</w:t>
      </w:r>
    </w:p>
    <w:p w14:paraId="7BCB9365" w14:textId="77777777" w:rsidR="008616A4" w:rsidRPr="008616A4" w:rsidRDefault="008616A4" w:rsidP="008616A4"/>
    <w:p w14:paraId="423021CD" w14:textId="0A88F6F2" w:rsidR="00B433F3" w:rsidRDefault="008B3230" w:rsidP="00DE567E">
      <w:pPr>
        <w:pStyle w:val="Heading1"/>
        <w:numPr>
          <w:ilvl w:val="0"/>
          <w:numId w:val="32"/>
        </w:numPr>
        <w:ind w:left="284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11" w:name="_Toc14109205"/>
      <w:r w:rsidR="00405E68" w:rsidRPr="00012D57">
        <w:rPr>
          <w:sz w:val="32"/>
          <w:szCs w:val="32"/>
        </w:rPr>
        <w:t>Installation</w:t>
      </w:r>
      <w:bookmarkEnd w:id="11"/>
      <w:r w:rsidR="00521673">
        <w:rPr>
          <w:sz w:val="32"/>
          <w:szCs w:val="32"/>
        </w:rPr>
        <w:t xml:space="preserve"> Steps:</w:t>
      </w:r>
    </w:p>
    <w:p w14:paraId="6963EE74" w14:textId="58928ABC" w:rsidR="00521673" w:rsidRDefault="00521673" w:rsidP="00521673">
      <w:pPr>
        <w:pStyle w:val="ListParagraph"/>
        <w:numPr>
          <w:ilvl w:val="0"/>
          <w:numId w:val="45"/>
        </w:numPr>
      </w:pPr>
      <w:r>
        <w:t>Double click the installer file (</w:t>
      </w:r>
      <w:r w:rsidRPr="00521673">
        <w:t>Thales_Iris_MDS v1.0.0.0 Setup</w:t>
      </w:r>
      <w:r>
        <w:t>.exe), following screen will appear.</w:t>
      </w:r>
    </w:p>
    <w:p w14:paraId="5D0A4279" w14:textId="5B8E273C" w:rsidR="00521673" w:rsidRDefault="00521673" w:rsidP="00521673">
      <w:pPr>
        <w:ind w:left="284"/>
      </w:pPr>
      <w:r>
        <w:rPr>
          <w:noProof/>
        </w:rPr>
        <w:lastRenderedPageBreak/>
        <w:drawing>
          <wp:inline distT="0" distB="0" distL="0" distR="0" wp14:anchorId="77841F41" wp14:editId="6E6858F0">
            <wp:extent cx="4554855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734" cy="251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33A" w14:textId="77777777" w:rsidR="001A4131" w:rsidRDefault="001A4131" w:rsidP="00521673">
      <w:pPr>
        <w:ind w:left="284"/>
      </w:pPr>
    </w:p>
    <w:p w14:paraId="6C82C372" w14:textId="77777777" w:rsidR="001A4131" w:rsidRDefault="001A4131" w:rsidP="00521673">
      <w:pPr>
        <w:ind w:left="284"/>
      </w:pPr>
    </w:p>
    <w:p w14:paraId="6F90E246" w14:textId="77777777" w:rsidR="001A4131" w:rsidRDefault="001A4131" w:rsidP="00521673">
      <w:pPr>
        <w:ind w:left="284"/>
      </w:pPr>
    </w:p>
    <w:p w14:paraId="3428D038" w14:textId="29021A7A" w:rsidR="00521673" w:rsidRDefault="00521673" w:rsidP="00521673">
      <w:pPr>
        <w:pStyle w:val="ListParagraph"/>
        <w:numPr>
          <w:ilvl w:val="0"/>
          <w:numId w:val="45"/>
        </w:numPr>
      </w:pPr>
      <w:r>
        <w:t>Click on “Next”, then following screen will appear.</w:t>
      </w:r>
    </w:p>
    <w:p w14:paraId="6D85E7B7" w14:textId="3A71D8A1" w:rsidR="00521673" w:rsidRPr="00521673" w:rsidRDefault="00521673" w:rsidP="00521673">
      <w:pPr>
        <w:ind w:left="284"/>
      </w:pPr>
      <w:r>
        <w:rPr>
          <w:noProof/>
        </w:rPr>
        <w:drawing>
          <wp:inline distT="0" distB="0" distL="0" distR="0" wp14:anchorId="3C905A6D" wp14:editId="01D6B42B">
            <wp:extent cx="4549140" cy="2712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0757" w14:textId="77777777" w:rsidR="00521673" w:rsidRDefault="00521673" w:rsidP="00521673"/>
    <w:p w14:paraId="3C4F8157" w14:textId="1829D9B2" w:rsidR="00990CF8" w:rsidRDefault="00521673" w:rsidP="00990CF8">
      <w:pPr>
        <w:pStyle w:val="ListParagraph"/>
        <w:numPr>
          <w:ilvl w:val="0"/>
          <w:numId w:val="45"/>
        </w:numPr>
      </w:pPr>
      <w:r>
        <w:t>Click on “Install”</w:t>
      </w:r>
      <w:bookmarkEnd w:id="4"/>
      <w:bookmarkEnd w:id="5"/>
      <w:bookmarkEnd w:id="6"/>
      <w:bookmarkEnd w:id="7"/>
      <w:bookmarkEnd w:id="8"/>
      <w:r w:rsidR="00990CF8">
        <w:t>, after completion of installation following screen will appear.</w:t>
      </w:r>
    </w:p>
    <w:p w14:paraId="3B8A27FF" w14:textId="1D9FB3AB" w:rsidR="00990CF8" w:rsidRDefault="00990CF8" w:rsidP="00990CF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2BC7187" wp14:editId="3A80E1F5">
            <wp:extent cx="4594860" cy="2946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8CFF" w14:textId="77777777" w:rsidR="001A4131" w:rsidRDefault="001A4131" w:rsidP="001A4131"/>
    <w:p w14:paraId="1B3EC5F7" w14:textId="77777777" w:rsidR="001A4131" w:rsidRPr="001A4131" w:rsidRDefault="001A4131" w:rsidP="001A4131"/>
    <w:p w14:paraId="23F566A3" w14:textId="77777777" w:rsidR="00990CF8" w:rsidRPr="00990CF8" w:rsidRDefault="00990CF8" w:rsidP="00990CF8"/>
    <w:p w14:paraId="3B271669" w14:textId="286E2229" w:rsidR="008616A4" w:rsidRPr="00990CF8" w:rsidRDefault="00990CF8" w:rsidP="00990CF8">
      <w:pPr>
        <w:pStyle w:val="ListParagraph"/>
        <w:numPr>
          <w:ilvl w:val="0"/>
          <w:numId w:val="45"/>
        </w:numPr>
      </w:pPr>
      <w:r w:rsidRPr="00990CF8">
        <w:rPr>
          <w:bCs/>
        </w:rPr>
        <w:t>Click</w:t>
      </w:r>
      <w:r>
        <w:rPr>
          <w:bCs/>
        </w:rPr>
        <w:t xml:space="preserve"> on finish</w:t>
      </w:r>
      <w:r w:rsidR="008616A4" w:rsidRPr="00990CF8">
        <w:rPr>
          <w:bCs/>
        </w:rPr>
        <w:t xml:space="preserve">, </w:t>
      </w:r>
      <w:r>
        <w:rPr>
          <w:bCs/>
        </w:rPr>
        <w:t xml:space="preserve">and a </w:t>
      </w:r>
      <w:r w:rsidR="008616A4" w:rsidRPr="00990CF8">
        <w:rPr>
          <w:bCs/>
        </w:rPr>
        <w:t xml:space="preserve">windows service named as </w:t>
      </w:r>
      <w:r w:rsidR="00CB372F" w:rsidRPr="00990CF8">
        <w:rPr>
          <w:bCs/>
        </w:rPr>
        <w:t xml:space="preserve">Thales </w:t>
      </w:r>
      <w:r w:rsidR="00521673" w:rsidRPr="00990CF8">
        <w:rPr>
          <w:bCs/>
        </w:rPr>
        <w:t>Iris</w:t>
      </w:r>
      <w:r w:rsidR="008616A4" w:rsidRPr="00990CF8">
        <w:rPr>
          <w:bCs/>
        </w:rPr>
        <w:t xml:space="preserve"> MD</w:t>
      </w:r>
      <w:r w:rsidR="00CB372F" w:rsidRPr="00990CF8">
        <w:rPr>
          <w:bCs/>
        </w:rPr>
        <w:t>S</w:t>
      </w:r>
      <w:r w:rsidR="008616A4" w:rsidRPr="00990CF8">
        <w:rPr>
          <w:bCs/>
        </w:rPr>
        <w:t>Service</w:t>
      </w:r>
      <w:r w:rsidR="000D1AB5" w:rsidRPr="00990CF8">
        <w:rPr>
          <w:bCs/>
        </w:rPr>
        <w:t xml:space="preserve"> will start running and </w:t>
      </w:r>
      <w:r w:rsidR="00521673" w:rsidRPr="00990CF8">
        <w:t>CIS202</w:t>
      </w:r>
      <w:r w:rsidR="008F455B" w:rsidRPr="00990CF8">
        <w:rPr>
          <w:bCs/>
        </w:rPr>
        <w:t xml:space="preserve"> </w:t>
      </w:r>
      <w:r w:rsidR="000D1AB5" w:rsidRPr="00990CF8">
        <w:rPr>
          <w:bCs/>
        </w:rPr>
        <w:t>device drivers will get installed</w:t>
      </w:r>
      <w:r w:rsidR="008616A4" w:rsidRPr="00990CF8">
        <w:rPr>
          <w:bCs/>
        </w:rPr>
        <w:t>.</w:t>
      </w:r>
    </w:p>
    <w:p w14:paraId="75949C77" w14:textId="5293CEDF" w:rsidR="00523E9C" w:rsidRDefault="00D752F1" w:rsidP="008616A4">
      <w:pPr>
        <w:ind w:left="284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B741190" wp14:editId="33467EDE">
            <wp:extent cx="6106795" cy="1648460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ice_sna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724F" w14:textId="77777777" w:rsidR="00D752F1" w:rsidRDefault="00D752F1" w:rsidP="00D7144D">
      <w:pPr>
        <w:ind w:left="284"/>
        <w:rPr>
          <w:bCs/>
          <w:sz w:val="20"/>
        </w:rPr>
      </w:pPr>
    </w:p>
    <w:p w14:paraId="576820C9" w14:textId="4F5BC18B" w:rsidR="00D7144D" w:rsidRDefault="008616A4" w:rsidP="00D752F1">
      <w:pPr>
        <w:ind w:left="284"/>
        <w:rPr>
          <w:bCs/>
          <w:sz w:val="20"/>
        </w:rPr>
      </w:pPr>
      <w:r w:rsidRPr="00D752F1">
        <w:rPr>
          <w:bCs/>
          <w:sz w:val="20"/>
        </w:rPr>
        <w:t>All the required libraries and folders will be installed in “C:\Program Files (x86)\</w:t>
      </w:r>
      <w:r w:rsidR="00CB372F" w:rsidRPr="00D752F1">
        <w:rPr>
          <w:sz w:val="20"/>
        </w:rPr>
        <w:t xml:space="preserve"> </w:t>
      </w:r>
      <w:r w:rsidR="00D752F1">
        <w:rPr>
          <w:bCs/>
          <w:sz w:val="20"/>
        </w:rPr>
        <w:t>Thales_Iris_</w:t>
      </w:r>
      <w:r w:rsidR="00CB372F" w:rsidRPr="00D752F1">
        <w:rPr>
          <w:bCs/>
          <w:sz w:val="20"/>
        </w:rPr>
        <w:t>MDS</w:t>
      </w:r>
      <w:r w:rsidRPr="00D752F1">
        <w:rPr>
          <w:bCs/>
          <w:sz w:val="20"/>
        </w:rPr>
        <w:t>”</w:t>
      </w:r>
      <w:r w:rsidR="00D752F1">
        <w:rPr>
          <w:bCs/>
          <w:sz w:val="20"/>
        </w:rPr>
        <w:t xml:space="preserve"> folder.</w:t>
      </w:r>
    </w:p>
    <w:p w14:paraId="24B503B3" w14:textId="77777777" w:rsidR="00D752F1" w:rsidRPr="00D752F1" w:rsidRDefault="00D752F1" w:rsidP="00D752F1">
      <w:pPr>
        <w:ind w:left="284"/>
        <w:rPr>
          <w:bCs/>
          <w:sz w:val="20"/>
        </w:rPr>
      </w:pPr>
    </w:p>
    <w:p w14:paraId="0BEC36DA" w14:textId="5FCB8A8A" w:rsidR="00D7144D" w:rsidRDefault="00D7144D" w:rsidP="00D7144D">
      <w:pPr>
        <w:pStyle w:val="ListParagraph"/>
        <w:numPr>
          <w:ilvl w:val="0"/>
          <w:numId w:val="32"/>
        </w:numPr>
        <w:jc w:val="both"/>
        <w:rPr>
          <w:rFonts w:ascii="Cambria" w:hAnsi="Cambria"/>
          <w:b/>
          <w:sz w:val="32"/>
          <w:szCs w:val="32"/>
        </w:rPr>
      </w:pPr>
      <w:r w:rsidRPr="00D7144D">
        <w:rPr>
          <w:rFonts w:ascii="Cambria" w:hAnsi="Cambria"/>
          <w:b/>
          <w:sz w:val="32"/>
          <w:szCs w:val="32"/>
        </w:rPr>
        <w:t>Usage</w:t>
      </w:r>
    </w:p>
    <w:p w14:paraId="5FE36501" w14:textId="77777777" w:rsidR="00D7144D" w:rsidRDefault="00D7144D" w:rsidP="00D7144D"/>
    <w:p w14:paraId="31A6BDCB" w14:textId="40BE55C0" w:rsidR="00D7144D" w:rsidRDefault="00D7144D" w:rsidP="00D714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64286">
        <w:rPr>
          <w:sz w:val="28"/>
          <w:szCs w:val="28"/>
        </w:rPr>
        <w:t>IrisMDS</w:t>
      </w:r>
      <w:r>
        <w:rPr>
          <w:sz w:val="28"/>
          <w:szCs w:val="28"/>
        </w:rPr>
        <w:t xml:space="preserve"> </w:t>
      </w:r>
      <w:r w:rsidR="009351D9">
        <w:rPr>
          <w:sz w:val="28"/>
          <w:szCs w:val="28"/>
        </w:rPr>
        <w:t>service runs as server on one of the port in port range (4501-4600).</w:t>
      </w:r>
    </w:p>
    <w:p w14:paraId="3A2D8CDC" w14:textId="218C1D5A" w:rsidR="009351D9" w:rsidRDefault="009351D9" w:rsidP="00D7144D">
      <w:pPr>
        <w:ind w:left="360"/>
        <w:rPr>
          <w:sz w:val="28"/>
          <w:szCs w:val="28"/>
        </w:rPr>
      </w:pPr>
      <w:r>
        <w:rPr>
          <w:sz w:val="28"/>
          <w:szCs w:val="28"/>
        </w:rPr>
        <w:t>To test this server one needs to have registration</w:t>
      </w:r>
      <w:r w:rsidR="00657362">
        <w:rPr>
          <w:sz w:val="28"/>
          <w:szCs w:val="28"/>
        </w:rPr>
        <w:t xml:space="preserve"> client application provided by MOSIP.</w:t>
      </w:r>
    </w:p>
    <w:p w14:paraId="423675F2" w14:textId="2678776F" w:rsidR="0041645A" w:rsidRDefault="0041645A" w:rsidP="00D7144D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server implements </w:t>
      </w:r>
      <w:r w:rsidR="00E54E49">
        <w:rPr>
          <w:sz w:val="28"/>
          <w:szCs w:val="28"/>
        </w:rPr>
        <w:t>four</w:t>
      </w:r>
      <w:r>
        <w:rPr>
          <w:sz w:val="28"/>
          <w:szCs w:val="28"/>
        </w:rPr>
        <w:t xml:space="preserve"> http apis, and can be accessed using following urls and these apis need to be accessed sequentially.</w:t>
      </w:r>
    </w:p>
    <w:p w14:paraId="61B15706" w14:textId="7D694F30" w:rsidR="0041645A" w:rsidRPr="00D752F1" w:rsidRDefault="00FD3DB1" w:rsidP="00D752F1">
      <w:pPr>
        <w:ind w:left="360"/>
        <w:rPr>
          <w:sz w:val="28"/>
          <w:szCs w:val="28"/>
        </w:rPr>
      </w:pPr>
      <w:r>
        <w:rPr>
          <w:sz w:val="28"/>
          <w:szCs w:val="28"/>
        </w:rPr>
        <w:t>Detailed information about these apis can be found on the MDS specification link provided above.</w:t>
      </w:r>
    </w:p>
    <w:p w14:paraId="0E1C4BDE" w14:textId="77777777" w:rsidR="00CB372F" w:rsidRDefault="00CB372F" w:rsidP="00D7144D">
      <w:pPr>
        <w:ind w:left="360"/>
        <w:rPr>
          <w:b/>
          <w:sz w:val="28"/>
          <w:szCs w:val="28"/>
        </w:rPr>
      </w:pPr>
    </w:p>
    <w:p w14:paraId="6E973925" w14:textId="6AA1A491" w:rsidR="00CB372F" w:rsidRDefault="00CB372F" w:rsidP="00D7144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Device Discovery</w:t>
      </w:r>
    </w:p>
    <w:p w14:paraId="034C46B2" w14:textId="5C809597" w:rsidR="00B00D8F" w:rsidRPr="001E30E8" w:rsidRDefault="001E30E8" w:rsidP="001E30E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B00D8F">
        <w:rPr>
          <w:sz w:val="28"/>
          <w:szCs w:val="28"/>
        </w:rPr>
        <w:t xml:space="preserve">URL:  </w:t>
      </w:r>
      <w:r w:rsidR="00B00D8F">
        <w:rPr>
          <w:rStyle w:val="Hyperlink"/>
          <w:sz w:val="28"/>
          <w:szCs w:val="28"/>
        </w:rPr>
        <w:t>http://127.0.0.1:port/device</w:t>
      </w:r>
    </w:p>
    <w:p w14:paraId="308EA01F" w14:textId="5F83DE95" w:rsidR="00CB372F" w:rsidRDefault="00B00D8F" w:rsidP="00B00D8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METHOD NAME: MOSIPDISC</w:t>
      </w:r>
    </w:p>
    <w:p w14:paraId="72003C99" w14:textId="77777777" w:rsidR="001E30E8" w:rsidRDefault="001E30E8" w:rsidP="001E30E8">
      <w:pPr>
        <w:ind w:left="360"/>
        <w:rPr>
          <w:sz w:val="28"/>
          <w:szCs w:val="28"/>
        </w:rPr>
      </w:pPr>
      <w:r>
        <w:rPr>
          <w:sz w:val="28"/>
          <w:szCs w:val="28"/>
        </w:rPr>
        <w:t>REQUEST BODY should be as follows or can refer from Mosip Specification from      above mentioned URL.</w:t>
      </w:r>
    </w:p>
    <w:p w14:paraId="0E21BFA2" w14:textId="77777777" w:rsidR="001E30E8" w:rsidRPr="00402058" w:rsidRDefault="001E30E8" w:rsidP="001E30E8">
      <w:pPr>
        <w:shd w:val="clear" w:color="auto" w:fill="FFFFFE"/>
        <w:overflowPunct/>
        <w:autoSpaceDE/>
        <w:autoSpaceDN/>
        <w:adjustRightInd/>
        <w:spacing w:after="0" w:line="270" w:lineRule="atLeast"/>
        <w:textAlignment w:val="auto"/>
        <w:rPr>
          <w:rFonts w:ascii="Consolas" w:hAnsi="Consolas" w:cs="Consolas"/>
          <w:color w:val="000000"/>
          <w:sz w:val="18"/>
          <w:szCs w:val="18"/>
        </w:rPr>
      </w:pPr>
      <w:r>
        <w:rPr>
          <w:sz w:val="28"/>
          <w:szCs w:val="28"/>
        </w:rPr>
        <w:tab/>
      </w:r>
      <w:r w:rsidRPr="00402058">
        <w:rPr>
          <w:rFonts w:ascii="Consolas" w:hAnsi="Consolas" w:cs="Consolas"/>
          <w:color w:val="000000"/>
          <w:sz w:val="18"/>
          <w:szCs w:val="18"/>
        </w:rPr>
        <w:t>{</w:t>
      </w:r>
    </w:p>
    <w:p w14:paraId="3FC15BAE" w14:textId="1FB187B3" w:rsidR="001E30E8" w:rsidRDefault="001E30E8" w:rsidP="001E30E8">
      <w:pPr>
        <w:shd w:val="clear" w:color="auto" w:fill="FFFFFE"/>
        <w:overflowPunct/>
        <w:autoSpaceDE/>
        <w:autoSpaceDN/>
        <w:adjustRightInd/>
        <w:spacing w:after="0" w:line="270" w:lineRule="atLeast"/>
        <w:textAlignment w:val="auto"/>
        <w:rPr>
          <w:rFonts w:ascii="Consolas" w:hAnsi="Consolas" w:cs="Consolas"/>
          <w:color w:val="0451A5"/>
          <w:sz w:val="18"/>
          <w:szCs w:val="18"/>
        </w:rPr>
      </w:pPr>
      <w:r w:rsidRPr="00402058">
        <w:rPr>
          <w:rFonts w:ascii="Consolas" w:hAnsi="Consolas" w:cs="Consolas"/>
          <w:color w:val="000000"/>
          <w:sz w:val="18"/>
          <w:szCs w:val="18"/>
        </w:rPr>
        <w:t>  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402058">
        <w:rPr>
          <w:rFonts w:ascii="Consolas" w:hAnsi="Consolas" w:cs="Consolas"/>
          <w:color w:val="A31515"/>
          <w:sz w:val="18"/>
          <w:szCs w:val="18"/>
        </w:rPr>
        <w:t>"type"</w:t>
      </w:r>
      <w:r w:rsidRPr="00402058">
        <w:rPr>
          <w:rFonts w:ascii="Consolas" w:hAnsi="Consolas" w:cs="Consolas"/>
          <w:color w:val="000000"/>
          <w:sz w:val="18"/>
          <w:szCs w:val="18"/>
        </w:rPr>
        <w:t>: </w:t>
      </w:r>
      <w:r w:rsidR="00205600">
        <w:rPr>
          <w:rFonts w:ascii="Consolas" w:hAnsi="Consolas" w:cs="Consolas"/>
          <w:color w:val="0451A5"/>
          <w:sz w:val="18"/>
          <w:szCs w:val="18"/>
        </w:rPr>
        <w:t>"Iris</w:t>
      </w:r>
      <w:r w:rsidRPr="00402058">
        <w:rPr>
          <w:rFonts w:ascii="Consolas" w:hAnsi="Consolas" w:cs="Consolas"/>
          <w:color w:val="0451A5"/>
          <w:sz w:val="18"/>
          <w:szCs w:val="18"/>
        </w:rPr>
        <w:t>"</w:t>
      </w:r>
    </w:p>
    <w:p w14:paraId="77E6F408" w14:textId="77777777" w:rsidR="001E30E8" w:rsidRPr="00402058" w:rsidRDefault="001E30E8" w:rsidP="001E30E8">
      <w:pPr>
        <w:shd w:val="clear" w:color="auto" w:fill="FFFFFE"/>
        <w:overflowPunct/>
        <w:autoSpaceDE/>
        <w:autoSpaceDN/>
        <w:adjustRightInd/>
        <w:spacing w:after="0" w:line="270" w:lineRule="atLeast"/>
        <w:ind w:firstLine="720"/>
        <w:textAlignment w:val="auto"/>
        <w:rPr>
          <w:rFonts w:ascii="Consolas" w:hAnsi="Consolas" w:cs="Consolas"/>
          <w:color w:val="000000"/>
          <w:sz w:val="18"/>
          <w:szCs w:val="18"/>
        </w:rPr>
      </w:pPr>
      <w:r w:rsidRPr="00402058">
        <w:rPr>
          <w:rFonts w:ascii="Consolas" w:hAnsi="Consolas" w:cs="Consolas"/>
          <w:color w:val="000000"/>
          <w:sz w:val="18"/>
          <w:szCs w:val="18"/>
        </w:rPr>
        <w:t>}</w:t>
      </w:r>
    </w:p>
    <w:p w14:paraId="0935DA31" w14:textId="77777777" w:rsidR="001E30E8" w:rsidRDefault="001E30E8" w:rsidP="00B00D8F">
      <w:pPr>
        <w:ind w:left="360"/>
        <w:rPr>
          <w:sz w:val="28"/>
          <w:szCs w:val="28"/>
        </w:rPr>
      </w:pPr>
    </w:p>
    <w:p w14:paraId="0797DB3B" w14:textId="77777777" w:rsidR="00B00D8F" w:rsidRPr="00B00D8F" w:rsidRDefault="00B00D8F" w:rsidP="00B00D8F">
      <w:pPr>
        <w:ind w:left="360"/>
        <w:rPr>
          <w:sz w:val="28"/>
          <w:szCs w:val="28"/>
        </w:rPr>
      </w:pPr>
    </w:p>
    <w:p w14:paraId="3D90DFC5" w14:textId="77777777" w:rsidR="0041645A" w:rsidRPr="0041645A" w:rsidRDefault="0041645A" w:rsidP="00D7144D">
      <w:pPr>
        <w:ind w:left="360"/>
        <w:rPr>
          <w:b/>
          <w:sz w:val="28"/>
          <w:szCs w:val="28"/>
        </w:rPr>
      </w:pPr>
      <w:r w:rsidRPr="0041645A">
        <w:rPr>
          <w:b/>
          <w:sz w:val="28"/>
          <w:szCs w:val="28"/>
        </w:rPr>
        <w:t xml:space="preserve">Device info </w:t>
      </w:r>
    </w:p>
    <w:p w14:paraId="08DE68A0" w14:textId="77777777" w:rsidR="0041645A" w:rsidRDefault="0041645A" w:rsidP="00D7144D">
      <w:pPr>
        <w:ind w:left="360"/>
        <w:rPr>
          <w:sz w:val="28"/>
          <w:szCs w:val="28"/>
        </w:rPr>
      </w:pPr>
    </w:p>
    <w:p w14:paraId="1EA0EC2C" w14:textId="66C62B6A" w:rsidR="0041645A" w:rsidRDefault="0041645A" w:rsidP="00D714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A3872">
        <w:rPr>
          <w:sz w:val="28"/>
          <w:szCs w:val="28"/>
        </w:rPr>
        <w:t>URL:</w:t>
      </w:r>
      <w:r>
        <w:rPr>
          <w:sz w:val="28"/>
          <w:szCs w:val="28"/>
        </w:rPr>
        <w:t xml:space="preserve">  </w:t>
      </w:r>
      <w:hyperlink r:id="rId15" w:history="1">
        <w:r w:rsidRPr="00956D4D">
          <w:rPr>
            <w:rStyle w:val="Hyperlink"/>
            <w:sz w:val="28"/>
            <w:szCs w:val="28"/>
          </w:rPr>
          <w:t>http://127.0.0.1:port/info</w:t>
        </w:r>
      </w:hyperlink>
    </w:p>
    <w:p w14:paraId="7021EA31" w14:textId="71F074EC" w:rsidR="0041645A" w:rsidRDefault="0041645A" w:rsidP="00D714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METHOD</w:t>
      </w:r>
      <w:r w:rsidR="00AA3872">
        <w:rPr>
          <w:sz w:val="28"/>
          <w:szCs w:val="28"/>
        </w:rPr>
        <w:t xml:space="preserve"> NAME</w:t>
      </w:r>
      <w:r>
        <w:rPr>
          <w:sz w:val="28"/>
          <w:szCs w:val="28"/>
        </w:rPr>
        <w:t>: MOSIPDINFO</w:t>
      </w:r>
    </w:p>
    <w:p w14:paraId="77029188" w14:textId="77777777" w:rsidR="0041645A" w:rsidRDefault="0041645A" w:rsidP="00D7144D">
      <w:pPr>
        <w:ind w:left="360"/>
        <w:rPr>
          <w:sz w:val="28"/>
          <w:szCs w:val="28"/>
        </w:rPr>
      </w:pPr>
    </w:p>
    <w:p w14:paraId="6B647B63" w14:textId="17292558" w:rsidR="0041645A" w:rsidRDefault="00AA3872" w:rsidP="00D7144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AA3872">
        <w:rPr>
          <w:b/>
          <w:sz w:val="28"/>
          <w:szCs w:val="28"/>
        </w:rPr>
        <w:t>treaming</w:t>
      </w:r>
    </w:p>
    <w:p w14:paraId="208A5D23" w14:textId="77777777" w:rsidR="00AA3872" w:rsidRDefault="00AA3872" w:rsidP="00D7144D">
      <w:pPr>
        <w:ind w:left="360"/>
        <w:rPr>
          <w:b/>
          <w:sz w:val="28"/>
          <w:szCs w:val="28"/>
        </w:rPr>
      </w:pPr>
    </w:p>
    <w:p w14:paraId="7723DC15" w14:textId="6F2F6035" w:rsidR="00AA3872" w:rsidRDefault="00AA3872" w:rsidP="00D7144D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 xml:space="preserve">URL:  </w:t>
      </w:r>
      <w:hyperlink r:id="rId16" w:history="1">
        <w:r w:rsidRPr="00956D4D">
          <w:rPr>
            <w:rStyle w:val="Hyperlink"/>
            <w:sz w:val="28"/>
            <w:szCs w:val="28"/>
          </w:rPr>
          <w:t>http://127.0.0.1:port/stream</w:t>
        </w:r>
      </w:hyperlink>
    </w:p>
    <w:p w14:paraId="27889595" w14:textId="6AE5210C" w:rsidR="00AA3872" w:rsidRDefault="00B57D02" w:rsidP="00D714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METHOD NAME:  STREAM</w:t>
      </w:r>
    </w:p>
    <w:p w14:paraId="3DC7C442" w14:textId="77777777" w:rsidR="00AA3872" w:rsidRDefault="00AA3872" w:rsidP="00D7144D">
      <w:pPr>
        <w:ind w:left="360"/>
        <w:rPr>
          <w:sz w:val="28"/>
          <w:szCs w:val="28"/>
        </w:rPr>
      </w:pPr>
    </w:p>
    <w:p w14:paraId="0D909F03" w14:textId="5BF2E93B" w:rsidR="00AA3872" w:rsidRDefault="00AA3872" w:rsidP="00D7144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Capture</w:t>
      </w:r>
    </w:p>
    <w:p w14:paraId="0030F81B" w14:textId="77777777" w:rsidR="00AA3872" w:rsidRDefault="00AA3872" w:rsidP="00D7144D">
      <w:pPr>
        <w:ind w:left="360"/>
        <w:rPr>
          <w:b/>
          <w:sz w:val="28"/>
          <w:szCs w:val="28"/>
        </w:rPr>
      </w:pPr>
    </w:p>
    <w:p w14:paraId="10EA51B5" w14:textId="73EE431C" w:rsidR="00AA3872" w:rsidRDefault="00AA3872" w:rsidP="00D7144D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URL: </w:t>
      </w:r>
      <w:hyperlink r:id="rId17" w:history="1">
        <w:r w:rsidRPr="00956D4D">
          <w:rPr>
            <w:rStyle w:val="Hyperlink"/>
            <w:sz w:val="28"/>
            <w:szCs w:val="28"/>
          </w:rPr>
          <w:t>http://127.0.0.1:port/capture</w:t>
        </w:r>
      </w:hyperlink>
    </w:p>
    <w:p w14:paraId="14F6BC82" w14:textId="3092F18F" w:rsidR="00AA3872" w:rsidRDefault="00AA3872" w:rsidP="00D7144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METHOD NAME: RCAPTURE</w:t>
      </w:r>
    </w:p>
    <w:p w14:paraId="4C0FE6D0" w14:textId="77777777" w:rsidR="00D752F1" w:rsidRDefault="00D752F1" w:rsidP="00D7144D">
      <w:pPr>
        <w:ind w:left="360"/>
        <w:rPr>
          <w:sz w:val="28"/>
          <w:szCs w:val="28"/>
        </w:rPr>
      </w:pPr>
    </w:p>
    <w:p w14:paraId="19169581" w14:textId="25045A4B" w:rsidR="00D752F1" w:rsidRDefault="00D752F1" w:rsidP="00D7144D">
      <w:pPr>
        <w:ind w:left="360"/>
        <w:rPr>
          <w:b/>
          <w:sz w:val="28"/>
          <w:szCs w:val="28"/>
        </w:rPr>
      </w:pPr>
      <w:r w:rsidRPr="00D752F1">
        <w:rPr>
          <w:b/>
          <w:sz w:val="28"/>
          <w:szCs w:val="28"/>
        </w:rPr>
        <w:t>Caliberate</w:t>
      </w:r>
    </w:p>
    <w:p w14:paraId="3308A51F" w14:textId="77777777" w:rsidR="00D752F1" w:rsidRDefault="00D752F1" w:rsidP="00D7144D">
      <w:pPr>
        <w:ind w:left="360"/>
        <w:rPr>
          <w:b/>
          <w:sz w:val="28"/>
          <w:szCs w:val="28"/>
        </w:rPr>
      </w:pPr>
    </w:p>
    <w:p w14:paraId="19F3127E" w14:textId="3B32264F" w:rsidR="00D752F1" w:rsidRDefault="00D752F1" w:rsidP="00D752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URL: </w:t>
      </w:r>
      <w:hyperlink r:id="rId18" w:history="1">
        <w:r w:rsidR="00974552" w:rsidRPr="00D86CB9">
          <w:rPr>
            <w:rStyle w:val="Hyperlink"/>
            <w:sz w:val="28"/>
            <w:szCs w:val="28"/>
          </w:rPr>
          <w:t>http://127.0.0.1:port/caliberate</w:t>
        </w:r>
      </w:hyperlink>
    </w:p>
    <w:p w14:paraId="07E29176" w14:textId="4295AA34" w:rsidR="00D752F1" w:rsidRDefault="00D752F1" w:rsidP="00D752F1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METHOD NAME: GET</w:t>
      </w:r>
    </w:p>
    <w:p w14:paraId="6D1897E3" w14:textId="22B22A47" w:rsidR="00000A2F" w:rsidRDefault="00000A2F" w:rsidP="00D752F1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Note: This api is device specific to caliberate the device. It is required when</w:t>
      </w:r>
      <w:r w:rsidR="00B03774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images</w:t>
      </w:r>
      <w:r w:rsidR="00B03774">
        <w:rPr>
          <w:sz w:val="28"/>
          <w:szCs w:val="28"/>
        </w:rPr>
        <w:t xml:space="preserve"> </w:t>
      </w:r>
      <w:r w:rsidR="00A52EC9">
        <w:rPr>
          <w:sz w:val="28"/>
          <w:szCs w:val="28"/>
        </w:rPr>
        <w:t xml:space="preserve">returned by device </w:t>
      </w:r>
      <w:r w:rsidR="00B03774">
        <w:rPr>
          <w:sz w:val="28"/>
          <w:szCs w:val="28"/>
        </w:rPr>
        <w:t>are not clear</w:t>
      </w:r>
      <w:r>
        <w:rPr>
          <w:sz w:val="28"/>
          <w:szCs w:val="28"/>
        </w:rPr>
        <w:t>.</w:t>
      </w:r>
    </w:p>
    <w:p w14:paraId="113CFE95" w14:textId="6BFF56AB" w:rsidR="00000A2F" w:rsidRDefault="00000A2F" w:rsidP="00D752F1">
      <w:pPr>
        <w:ind w:left="360"/>
        <w:rPr>
          <w:b/>
          <w:sz w:val="28"/>
          <w:szCs w:val="28"/>
        </w:rPr>
      </w:pPr>
      <w:r>
        <w:rPr>
          <w:sz w:val="28"/>
          <w:szCs w:val="28"/>
        </w:rPr>
        <w:t>To caliberate, first we need to cover the eye lids, and then only call this api.</w:t>
      </w:r>
    </w:p>
    <w:p w14:paraId="6DB360BD" w14:textId="20CC318E" w:rsidR="00D752F1" w:rsidRPr="00D752F1" w:rsidRDefault="00000A2F" w:rsidP="00D7144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D752F1">
        <w:rPr>
          <w:b/>
          <w:sz w:val="28"/>
          <w:szCs w:val="28"/>
        </w:rPr>
        <w:tab/>
      </w:r>
    </w:p>
    <w:sectPr w:rsidR="00D752F1" w:rsidRPr="00D752F1" w:rsidSect="00486A99">
      <w:headerReference w:type="default" r:id="rId19"/>
      <w:pgSz w:w="12240" w:h="15840"/>
      <w:pgMar w:top="1440" w:right="1183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59B7E" w14:textId="77777777" w:rsidR="005B7260" w:rsidRDefault="005B7260" w:rsidP="00641F4A">
      <w:pPr>
        <w:spacing w:after="0"/>
      </w:pPr>
      <w:r>
        <w:separator/>
      </w:r>
    </w:p>
  </w:endnote>
  <w:endnote w:type="continuationSeparator" w:id="0">
    <w:p w14:paraId="38BF1C01" w14:textId="77777777" w:rsidR="005B7260" w:rsidRDefault="005B7260" w:rsidP="00641F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32B70" w14:textId="77777777" w:rsidR="005B7260" w:rsidRDefault="005B7260" w:rsidP="00641F4A">
      <w:pPr>
        <w:spacing w:after="0"/>
      </w:pPr>
      <w:r>
        <w:separator/>
      </w:r>
    </w:p>
  </w:footnote>
  <w:footnote w:type="continuationSeparator" w:id="0">
    <w:p w14:paraId="0E59BB32" w14:textId="77777777" w:rsidR="005B7260" w:rsidRDefault="005B7260" w:rsidP="00641F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2F294" w14:textId="7AC87F3A" w:rsidR="003F210F" w:rsidRPr="004D4298" w:rsidRDefault="00000A2F" w:rsidP="00E37108">
    <w:pPr>
      <w:pStyle w:val="Header"/>
      <w:pBdr>
        <w:bottom w:val="single" w:sz="12" w:space="1" w:color="auto"/>
      </w:pBdr>
      <w:tabs>
        <w:tab w:val="clear" w:pos="4680"/>
        <w:tab w:val="center" w:pos="8550"/>
        <w:tab w:val="left" w:pos="9360"/>
      </w:tabs>
      <w:rPr>
        <w:b/>
      </w:rPr>
    </w:pPr>
    <w:r>
      <w:rPr>
        <w:b/>
        <w:noProof/>
      </w:rPr>
      <w:drawing>
        <wp:inline distT="0" distB="0" distL="0" distR="0" wp14:anchorId="78C5BFAA" wp14:editId="47386156">
          <wp:extent cx="1544320" cy="492754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078" cy="515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50F52">
      <w:rPr>
        <w:b/>
      </w:rPr>
      <w:t xml:space="preserve">                                                                                                                                   </w:t>
    </w:r>
    <w:r w:rsidR="005A1946">
      <w:rPr>
        <w:b/>
      </w:rPr>
      <w:t xml:space="preserve"> User Manual</w:t>
    </w:r>
  </w:p>
  <w:p w14:paraId="3120C341" w14:textId="77777777" w:rsidR="003F210F" w:rsidRPr="00E37108" w:rsidRDefault="003F210F" w:rsidP="00E371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6C66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42AA2CA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FFFFFF88"/>
    <w:multiLevelType w:val="singleLevel"/>
    <w:tmpl w:val="61C09772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FFFFFF89"/>
    <w:multiLevelType w:val="singleLevel"/>
    <w:tmpl w:val="2F425C8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3E34861"/>
    <w:multiLevelType w:val="hybridMultilevel"/>
    <w:tmpl w:val="277C39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683515"/>
    <w:multiLevelType w:val="multilevel"/>
    <w:tmpl w:val="E938B654"/>
    <w:lvl w:ilvl="0">
      <w:start w:val="2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none"/>
      <w:lvlText w:val=""/>
      <w:lvlJc w:val="left"/>
      <w:pPr>
        <w:ind w:left="792" w:hanging="79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EF32488"/>
    <w:multiLevelType w:val="hybridMultilevel"/>
    <w:tmpl w:val="45567E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A01B0B"/>
    <w:multiLevelType w:val="hybridMultilevel"/>
    <w:tmpl w:val="251287B8"/>
    <w:lvl w:ilvl="0" w:tplc="F4727F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178653B"/>
    <w:multiLevelType w:val="multilevel"/>
    <w:tmpl w:val="73307E52"/>
    <w:styleLink w:val="P1NumberingList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514C09"/>
    <w:multiLevelType w:val="hybridMultilevel"/>
    <w:tmpl w:val="BAAC05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3004D"/>
    <w:multiLevelType w:val="multilevel"/>
    <w:tmpl w:val="24A08030"/>
    <w:numStyleLink w:val="HUDTasks"/>
  </w:abstractNum>
  <w:abstractNum w:abstractNumId="11" w15:restartNumberingAfterBreak="0">
    <w:nsid w:val="19FD2E38"/>
    <w:multiLevelType w:val="hybridMultilevel"/>
    <w:tmpl w:val="8B3C1C1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096F21"/>
    <w:multiLevelType w:val="hybridMultilevel"/>
    <w:tmpl w:val="2F1E1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F2713"/>
    <w:multiLevelType w:val="hybridMultilevel"/>
    <w:tmpl w:val="5EE26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59D2805"/>
    <w:multiLevelType w:val="hybridMultilevel"/>
    <w:tmpl w:val="97367B3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417CA"/>
    <w:multiLevelType w:val="multilevel"/>
    <w:tmpl w:val="AB0EB8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7C9019F"/>
    <w:multiLevelType w:val="multilevel"/>
    <w:tmpl w:val="DBFC14B8"/>
    <w:numStyleLink w:val="P1BulletedList"/>
  </w:abstractNum>
  <w:abstractNum w:abstractNumId="17" w15:restartNumberingAfterBreak="0">
    <w:nsid w:val="29032577"/>
    <w:multiLevelType w:val="hybridMultilevel"/>
    <w:tmpl w:val="1CBCA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77223"/>
    <w:multiLevelType w:val="multilevel"/>
    <w:tmpl w:val="DEA855A4"/>
    <w:styleLink w:val="StyleNumbered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0F97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2983BF2"/>
    <w:multiLevelType w:val="hybridMultilevel"/>
    <w:tmpl w:val="D47AE5BE"/>
    <w:lvl w:ilvl="0" w:tplc="51AA7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FD470B"/>
    <w:multiLevelType w:val="multilevel"/>
    <w:tmpl w:val="DBFC14B8"/>
    <w:styleLink w:val="P1BulletedList"/>
    <w:lvl w:ilvl="0">
      <w:start w:val="1"/>
      <w:numFmt w:val="bullet"/>
      <w:pStyle w:val="HUDBulle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HUDBulletLevel2"/>
      <w:lvlText w:val=""/>
      <w:lvlJc w:val="left"/>
      <w:pPr>
        <w:ind w:left="1080" w:hanging="216"/>
      </w:pPr>
      <w:rPr>
        <w:rFonts w:ascii="Symbol" w:hAnsi="Symbol" w:hint="default"/>
        <w:color w:val="auto"/>
        <w:sz w:val="22"/>
      </w:rPr>
    </w:lvl>
    <w:lvl w:ilvl="2">
      <w:start w:val="1"/>
      <w:numFmt w:val="bullet"/>
      <w:pStyle w:val="HUDBulletLevel3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4B71DDF"/>
    <w:multiLevelType w:val="hybridMultilevel"/>
    <w:tmpl w:val="49825B8E"/>
    <w:lvl w:ilvl="0" w:tplc="040C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3" w15:restartNumberingAfterBreak="0">
    <w:nsid w:val="3ACC5F67"/>
    <w:multiLevelType w:val="hybridMultilevel"/>
    <w:tmpl w:val="CDBE82D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32C39"/>
    <w:multiLevelType w:val="multilevel"/>
    <w:tmpl w:val="17AA5DCA"/>
    <w:numStyleLink w:val="P1TableBullets"/>
  </w:abstractNum>
  <w:abstractNum w:abstractNumId="25" w15:restartNumberingAfterBreak="0">
    <w:nsid w:val="47693C14"/>
    <w:multiLevelType w:val="multilevel"/>
    <w:tmpl w:val="73307E52"/>
    <w:numStyleLink w:val="P1NumberingList"/>
  </w:abstractNum>
  <w:abstractNum w:abstractNumId="26" w15:restartNumberingAfterBreak="0">
    <w:nsid w:val="478D2C6B"/>
    <w:multiLevelType w:val="hybridMultilevel"/>
    <w:tmpl w:val="F542A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72D10"/>
    <w:multiLevelType w:val="hybridMultilevel"/>
    <w:tmpl w:val="1250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86B52"/>
    <w:multiLevelType w:val="multilevel"/>
    <w:tmpl w:val="17AA5DCA"/>
    <w:styleLink w:val="P1TableBullets"/>
    <w:lvl w:ilvl="0">
      <w:start w:val="1"/>
      <w:numFmt w:val="bullet"/>
      <w:pStyle w:val="HUDTableBullet1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"/>
      <w:lvlJc w:val="left"/>
      <w:pPr>
        <w:ind w:left="504" w:hanging="288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lvlText w:val=""/>
      <w:lvlJc w:val="left"/>
      <w:pPr>
        <w:ind w:left="936" w:hanging="288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526688D"/>
    <w:multiLevelType w:val="multilevel"/>
    <w:tmpl w:val="51021A30"/>
    <w:lvl w:ilvl="0">
      <w:start w:val="5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54E5BC3"/>
    <w:multiLevelType w:val="hybridMultilevel"/>
    <w:tmpl w:val="DBF03E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7052A9E"/>
    <w:multiLevelType w:val="hybridMultilevel"/>
    <w:tmpl w:val="5A1EA7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8E228FE"/>
    <w:multiLevelType w:val="hybridMultilevel"/>
    <w:tmpl w:val="CBFE810C"/>
    <w:lvl w:ilvl="0" w:tplc="6A6E7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8F7181"/>
    <w:multiLevelType w:val="hybridMultilevel"/>
    <w:tmpl w:val="4FB8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0562D9"/>
    <w:multiLevelType w:val="multilevel"/>
    <w:tmpl w:val="594E660C"/>
    <w:styleLink w:val="P1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none"/>
      <w:lvlText w:val=""/>
      <w:lvlJc w:val="left"/>
      <w:pPr>
        <w:ind w:left="792" w:hanging="79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5F20198D"/>
    <w:multiLevelType w:val="hybridMultilevel"/>
    <w:tmpl w:val="2EEC9826"/>
    <w:lvl w:ilvl="0" w:tplc="6B7CCD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330F53"/>
    <w:multiLevelType w:val="hybridMultilevel"/>
    <w:tmpl w:val="53E83E98"/>
    <w:lvl w:ilvl="0" w:tplc="541046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6F7D6AC1"/>
    <w:multiLevelType w:val="multilevel"/>
    <w:tmpl w:val="CB4E175E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1D9590F"/>
    <w:multiLevelType w:val="hybridMultilevel"/>
    <w:tmpl w:val="23D65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B42182"/>
    <w:multiLevelType w:val="hybridMultilevel"/>
    <w:tmpl w:val="5D424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54C3C"/>
    <w:multiLevelType w:val="multilevel"/>
    <w:tmpl w:val="9FBA5078"/>
    <w:lvl w:ilvl="0">
      <w:start w:val="6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605737A"/>
    <w:multiLevelType w:val="multilevel"/>
    <w:tmpl w:val="24A08030"/>
    <w:styleLink w:val="HUDTasks"/>
    <w:lvl w:ilvl="0">
      <w:start w:val="1"/>
      <w:numFmt w:val="decimal"/>
      <w:pStyle w:val="HUDTaskNumbering"/>
      <w:lvlText w:val="T6-%1"/>
      <w:lvlJc w:val="left"/>
      <w:pPr>
        <w:ind w:left="648" w:hanging="648"/>
      </w:pPr>
      <w:rPr>
        <w:rFonts w:hint="default"/>
        <w:b/>
        <w:i w:val="0"/>
      </w:rPr>
    </w:lvl>
    <w:lvl w:ilvl="1">
      <w:start w:val="1"/>
      <w:numFmt w:val="decimal"/>
      <w:pStyle w:val="HUDSub-TaskNumbering"/>
      <w:lvlText w:val="T6-%1.%2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B094F06"/>
    <w:multiLevelType w:val="hybridMultilevel"/>
    <w:tmpl w:val="017AF7FA"/>
    <w:lvl w:ilvl="0" w:tplc="E2C8B8D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280F81"/>
    <w:multiLevelType w:val="multilevel"/>
    <w:tmpl w:val="097640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FD01F4D"/>
    <w:multiLevelType w:val="hybridMultilevel"/>
    <w:tmpl w:val="BB3ED6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1"/>
  </w:num>
  <w:num w:numId="4">
    <w:abstractNumId w:val="8"/>
  </w:num>
  <w:num w:numId="5">
    <w:abstractNumId w:val="28"/>
  </w:num>
  <w:num w:numId="6">
    <w:abstractNumId w:val="41"/>
  </w:num>
  <w:num w:numId="7">
    <w:abstractNumId w:val="34"/>
  </w:num>
  <w:num w:numId="8">
    <w:abstractNumId w:val="3"/>
  </w:num>
  <w:num w:numId="9">
    <w:abstractNumId w:val="2"/>
  </w:num>
  <w:num w:numId="10">
    <w:abstractNumId w:val="1"/>
  </w:num>
  <w:num w:numId="11">
    <w:abstractNumId w:val="25"/>
    <w:lvlOverride w:ilvl="0">
      <w:lvl w:ilvl="0">
        <w:start w:val="1"/>
        <w:numFmt w:val="decimal"/>
        <w:pStyle w:val="List"/>
        <w:lvlText w:val="%1."/>
        <w:lvlJc w:val="left"/>
        <w:pPr>
          <w:ind w:left="720" w:hanging="360"/>
        </w:pPr>
        <w:rPr>
          <w:rFonts w:hint="default"/>
          <w:color w:val="3333FF"/>
        </w:rPr>
      </w:lvl>
    </w:lvlOverride>
  </w:num>
  <w:num w:numId="12">
    <w:abstractNumId w:val="24"/>
  </w:num>
  <w:num w:numId="13">
    <w:abstractNumId w:val="10"/>
  </w:num>
  <w:num w:numId="14">
    <w:abstractNumId w:val="16"/>
    <w:lvlOverride w:ilvl="0">
      <w:lvl w:ilvl="0">
        <w:start w:val="1"/>
        <w:numFmt w:val="bullet"/>
        <w:pStyle w:val="HUDBulletLevel1"/>
        <w:lvlText w:val=""/>
        <w:lvlJc w:val="left"/>
        <w:pPr>
          <w:ind w:left="720" w:hanging="360"/>
        </w:pPr>
        <w:rPr>
          <w:rFonts w:ascii="Symbol" w:hAnsi="Symbol" w:hint="default"/>
          <w:color w:val="0000FF"/>
        </w:rPr>
      </w:lvl>
    </w:lvlOverride>
  </w:num>
  <w:num w:numId="15">
    <w:abstractNumId w:val="5"/>
  </w:num>
  <w:num w:numId="16">
    <w:abstractNumId w:val="42"/>
  </w:num>
  <w:num w:numId="17">
    <w:abstractNumId w:val="35"/>
  </w:num>
  <w:num w:numId="18">
    <w:abstractNumId w:val="22"/>
  </w:num>
  <w:num w:numId="19">
    <w:abstractNumId w:val="15"/>
  </w:num>
  <w:num w:numId="20">
    <w:abstractNumId w:val="26"/>
  </w:num>
  <w:num w:numId="21">
    <w:abstractNumId w:val="17"/>
  </w:num>
  <w:num w:numId="22">
    <w:abstractNumId w:val="44"/>
  </w:num>
  <w:num w:numId="23">
    <w:abstractNumId w:val="43"/>
  </w:num>
  <w:num w:numId="24">
    <w:abstractNumId w:val="23"/>
  </w:num>
  <w:num w:numId="25">
    <w:abstractNumId w:val="29"/>
  </w:num>
  <w:num w:numId="26">
    <w:abstractNumId w:val="9"/>
  </w:num>
  <w:num w:numId="27">
    <w:abstractNumId w:val="38"/>
  </w:num>
  <w:num w:numId="28">
    <w:abstractNumId w:val="12"/>
  </w:num>
  <w:num w:numId="29">
    <w:abstractNumId w:val="14"/>
  </w:num>
  <w:num w:numId="30">
    <w:abstractNumId w:val="40"/>
  </w:num>
  <w:num w:numId="31">
    <w:abstractNumId w:val="11"/>
  </w:num>
  <w:num w:numId="32">
    <w:abstractNumId w:val="37"/>
  </w:num>
  <w:num w:numId="33">
    <w:abstractNumId w:val="13"/>
  </w:num>
  <w:num w:numId="34">
    <w:abstractNumId w:val="27"/>
  </w:num>
  <w:num w:numId="35">
    <w:abstractNumId w:val="32"/>
  </w:num>
  <w:num w:numId="36">
    <w:abstractNumId w:val="30"/>
  </w:num>
  <w:num w:numId="37">
    <w:abstractNumId w:val="4"/>
  </w:num>
  <w:num w:numId="38">
    <w:abstractNumId w:val="20"/>
  </w:num>
  <w:num w:numId="39">
    <w:abstractNumId w:val="33"/>
  </w:num>
  <w:num w:numId="40">
    <w:abstractNumId w:val="31"/>
  </w:num>
  <w:num w:numId="41">
    <w:abstractNumId w:val="6"/>
  </w:num>
  <w:num w:numId="42">
    <w:abstractNumId w:val="39"/>
  </w:num>
  <w:num w:numId="43">
    <w:abstractNumId w:val="36"/>
  </w:num>
  <w:num w:numId="44">
    <w:abstractNumId w:val="7"/>
  </w:num>
  <w:num w:numId="45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fr-FR" w:vendorID="64" w:dllVersion="131078" w:nlCheck="1" w:checkStyle="1"/>
  <w:attachedTemplate r:id="rId1"/>
  <w:linkStyl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2B"/>
    <w:rsid w:val="00000A2F"/>
    <w:rsid w:val="00000EE6"/>
    <w:rsid w:val="0000162B"/>
    <w:rsid w:val="0000254A"/>
    <w:rsid w:val="00002E7E"/>
    <w:rsid w:val="00002EF6"/>
    <w:rsid w:val="000036F7"/>
    <w:rsid w:val="0000457A"/>
    <w:rsid w:val="00004643"/>
    <w:rsid w:val="000055C6"/>
    <w:rsid w:val="00005D50"/>
    <w:rsid w:val="0000683F"/>
    <w:rsid w:val="00006C5C"/>
    <w:rsid w:val="000107D2"/>
    <w:rsid w:val="00010C80"/>
    <w:rsid w:val="0001205C"/>
    <w:rsid w:val="00012066"/>
    <w:rsid w:val="00012D57"/>
    <w:rsid w:val="00014AD0"/>
    <w:rsid w:val="000162EF"/>
    <w:rsid w:val="0001780A"/>
    <w:rsid w:val="000200EC"/>
    <w:rsid w:val="00020AE3"/>
    <w:rsid w:val="000221C8"/>
    <w:rsid w:val="00022BA1"/>
    <w:rsid w:val="0002348E"/>
    <w:rsid w:val="00024193"/>
    <w:rsid w:val="000310AF"/>
    <w:rsid w:val="000317FF"/>
    <w:rsid w:val="00031AE7"/>
    <w:rsid w:val="00032303"/>
    <w:rsid w:val="00032EFF"/>
    <w:rsid w:val="00032FEC"/>
    <w:rsid w:val="00033002"/>
    <w:rsid w:val="0003360D"/>
    <w:rsid w:val="000338BA"/>
    <w:rsid w:val="000340C3"/>
    <w:rsid w:val="00034C41"/>
    <w:rsid w:val="00035265"/>
    <w:rsid w:val="00035585"/>
    <w:rsid w:val="00036568"/>
    <w:rsid w:val="00036588"/>
    <w:rsid w:val="00040923"/>
    <w:rsid w:val="000413AD"/>
    <w:rsid w:val="00042824"/>
    <w:rsid w:val="00045D4C"/>
    <w:rsid w:val="00046A64"/>
    <w:rsid w:val="0004738F"/>
    <w:rsid w:val="00047501"/>
    <w:rsid w:val="00050EC4"/>
    <w:rsid w:val="00051235"/>
    <w:rsid w:val="00052D8D"/>
    <w:rsid w:val="00052EC1"/>
    <w:rsid w:val="0005304B"/>
    <w:rsid w:val="00055A83"/>
    <w:rsid w:val="000567B3"/>
    <w:rsid w:val="00057606"/>
    <w:rsid w:val="00057D1C"/>
    <w:rsid w:val="00062FB1"/>
    <w:rsid w:val="0006308C"/>
    <w:rsid w:val="000652CA"/>
    <w:rsid w:val="000679AA"/>
    <w:rsid w:val="0007034A"/>
    <w:rsid w:val="000705C5"/>
    <w:rsid w:val="00070C6D"/>
    <w:rsid w:val="00071ACB"/>
    <w:rsid w:val="0007270E"/>
    <w:rsid w:val="00074176"/>
    <w:rsid w:val="00075662"/>
    <w:rsid w:val="00076675"/>
    <w:rsid w:val="0007687F"/>
    <w:rsid w:val="00080F36"/>
    <w:rsid w:val="00081865"/>
    <w:rsid w:val="000818D0"/>
    <w:rsid w:val="00081B94"/>
    <w:rsid w:val="00081D2D"/>
    <w:rsid w:val="00081E19"/>
    <w:rsid w:val="0008382C"/>
    <w:rsid w:val="00083D6C"/>
    <w:rsid w:val="00084E00"/>
    <w:rsid w:val="00084E20"/>
    <w:rsid w:val="00085674"/>
    <w:rsid w:val="00086AB5"/>
    <w:rsid w:val="00086C4C"/>
    <w:rsid w:val="0008780C"/>
    <w:rsid w:val="0009015D"/>
    <w:rsid w:val="0009019F"/>
    <w:rsid w:val="000904DC"/>
    <w:rsid w:val="00090723"/>
    <w:rsid w:val="00090D43"/>
    <w:rsid w:val="00090F9E"/>
    <w:rsid w:val="00091DEA"/>
    <w:rsid w:val="00094F25"/>
    <w:rsid w:val="000958FD"/>
    <w:rsid w:val="00095934"/>
    <w:rsid w:val="00095EB3"/>
    <w:rsid w:val="00097F08"/>
    <w:rsid w:val="000A3419"/>
    <w:rsid w:val="000A355E"/>
    <w:rsid w:val="000A390C"/>
    <w:rsid w:val="000A3AC8"/>
    <w:rsid w:val="000A4888"/>
    <w:rsid w:val="000A5169"/>
    <w:rsid w:val="000B159A"/>
    <w:rsid w:val="000B2037"/>
    <w:rsid w:val="000B3010"/>
    <w:rsid w:val="000B32E5"/>
    <w:rsid w:val="000B4832"/>
    <w:rsid w:val="000B6F9D"/>
    <w:rsid w:val="000B727A"/>
    <w:rsid w:val="000B76CF"/>
    <w:rsid w:val="000B7BC5"/>
    <w:rsid w:val="000B7D33"/>
    <w:rsid w:val="000C07F5"/>
    <w:rsid w:val="000C08D7"/>
    <w:rsid w:val="000C096F"/>
    <w:rsid w:val="000C335E"/>
    <w:rsid w:val="000C33C5"/>
    <w:rsid w:val="000C41C9"/>
    <w:rsid w:val="000C4B4B"/>
    <w:rsid w:val="000C7E50"/>
    <w:rsid w:val="000D1267"/>
    <w:rsid w:val="000D1625"/>
    <w:rsid w:val="000D1AB5"/>
    <w:rsid w:val="000D3475"/>
    <w:rsid w:val="000D4A3F"/>
    <w:rsid w:val="000D50EF"/>
    <w:rsid w:val="000D6496"/>
    <w:rsid w:val="000D65A7"/>
    <w:rsid w:val="000D6AAE"/>
    <w:rsid w:val="000E087B"/>
    <w:rsid w:val="000E1628"/>
    <w:rsid w:val="000E3C8A"/>
    <w:rsid w:val="000E44AE"/>
    <w:rsid w:val="000E49DC"/>
    <w:rsid w:val="000E50B4"/>
    <w:rsid w:val="000E621C"/>
    <w:rsid w:val="000E6955"/>
    <w:rsid w:val="000F3819"/>
    <w:rsid w:val="000F5986"/>
    <w:rsid w:val="000F5DFD"/>
    <w:rsid w:val="000F6129"/>
    <w:rsid w:val="000F683E"/>
    <w:rsid w:val="0010076F"/>
    <w:rsid w:val="00100DEB"/>
    <w:rsid w:val="00101930"/>
    <w:rsid w:val="00102434"/>
    <w:rsid w:val="0010646D"/>
    <w:rsid w:val="001064F5"/>
    <w:rsid w:val="001065C2"/>
    <w:rsid w:val="0010753D"/>
    <w:rsid w:val="00107B16"/>
    <w:rsid w:val="00110BCB"/>
    <w:rsid w:val="001112E0"/>
    <w:rsid w:val="00111ECF"/>
    <w:rsid w:val="00111F6B"/>
    <w:rsid w:val="00112523"/>
    <w:rsid w:val="001126E1"/>
    <w:rsid w:val="001134D6"/>
    <w:rsid w:val="00113E4C"/>
    <w:rsid w:val="00113F42"/>
    <w:rsid w:val="00114B27"/>
    <w:rsid w:val="001153EA"/>
    <w:rsid w:val="001157FA"/>
    <w:rsid w:val="001176E6"/>
    <w:rsid w:val="001210A7"/>
    <w:rsid w:val="00123056"/>
    <w:rsid w:val="001234DF"/>
    <w:rsid w:val="00123C09"/>
    <w:rsid w:val="001262AF"/>
    <w:rsid w:val="001265B5"/>
    <w:rsid w:val="00127805"/>
    <w:rsid w:val="0012790D"/>
    <w:rsid w:val="00127DE5"/>
    <w:rsid w:val="001325C8"/>
    <w:rsid w:val="00132F6D"/>
    <w:rsid w:val="00134314"/>
    <w:rsid w:val="00137629"/>
    <w:rsid w:val="00137E48"/>
    <w:rsid w:val="001416E8"/>
    <w:rsid w:val="00141C73"/>
    <w:rsid w:val="0014258C"/>
    <w:rsid w:val="001434D0"/>
    <w:rsid w:val="00144292"/>
    <w:rsid w:val="00144590"/>
    <w:rsid w:val="00147BDB"/>
    <w:rsid w:val="00150052"/>
    <w:rsid w:val="00150196"/>
    <w:rsid w:val="001501A0"/>
    <w:rsid w:val="00150F52"/>
    <w:rsid w:val="00151BE6"/>
    <w:rsid w:val="00153432"/>
    <w:rsid w:val="00154A9A"/>
    <w:rsid w:val="001556B2"/>
    <w:rsid w:val="001558F8"/>
    <w:rsid w:val="0015590B"/>
    <w:rsid w:val="0015612E"/>
    <w:rsid w:val="00156669"/>
    <w:rsid w:val="00157110"/>
    <w:rsid w:val="001611B6"/>
    <w:rsid w:val="00161FE0"/>
    <w:rsid w:val="00161FF6"/>
    <w:rsid w:val="00163E38"/>
    <w:rsid w:val="00164557"/>
    <w:rsid w:val="001663EF"/>
    <w:rsid w:val="0016640F"/>
    <w:rsid w:val="00167707"/>
    <w:rsid w:val="001705B3"/>
    <w:rsid w:val="001721B4"/>
    <w:rsid w:val="0017285A"/>
    <w:rsid w:val="0017350D"/>
    <w:rsid w:val="00174ED3"/>
    <w:rsid w:val="00175B7A"/>
    <w:rsid w:val="00176AD7"/>
    <w:rsid w:val="00177B77"/>
    <w:rsid w:val="001802E1"/>
    <w:rsid w:val="001816F9"/>
    <w:rsid w:val="0018185E"/>
    <w:rsid w:val="001819A8"/>
    <w:rsid w:val="001824F7"/>
    <w:rsid w:val="00182733"/>
    <w:rsid w:val="0018380E"/>
    <w:rsid w:val="0018438F"/>
    <w:rsid w:val="00185AAC"/>
    <w:rsid w:val="00186A7F"/>
    <w:rsid w:val="00186A82"/>
    <w:rsid w:val="001874CA"/>
    <w:rsid w:val="0019012B"/>
    <w:rsid w:val="0019226D"/>
    <w:rsid w:val="00193604"/>
    <w:rsid w:val="0019446F"/>
    <w:rsid w:val="00194C5C"/>
    <w:rsid w:val="00195465"/>
    <w:rsid w:val="0019576B"/>
    <w:rsid w:val="00197F70"/>
    <w:rsid w:val="001A0125"/>
    <w:rsid w:val="001A2C9C"/>
    <w:rsid w:val="001A2FF2"/>
    <w:rsid w:val="001A3508"/>
    <w:rsid w:val="001A4131"/>
    <w:rsid w:val="001A48C5"/>
    <w:rsid w:val="001A5E1C"/>
    <w:rsid w:val="001B17F0"/>
    <w:rsid w:val="001B1E73"/>
    <w:rsid w:val="001B210A"/>
    <w:rsid w:val="001B317E"/>
    <w:rsid w:val="001B3B88"/>
    <w:rsid w:val="001B48DC"/>
    <w:rsid w:val="001B4ED7"/>
    <w:rsid w:val="001B63BF"/>
    <w:rsid w:val="001B6A9D"/>
    <w:rsid w:val="001B70D8"/>
    <w:rsid w:val="001C151A"/>
    <w:rsid w:val="001C2433"/>
    <w:rsid w:val="001C247E"/>
    <w:rsid w:val="001C3056"/>
    <w:rsid w:val="001C363F"/>
    <w:rsid w:val="001C5265"/>
    <w:rsid w:val="001C745C"/>
    <w:rsid w:val="001C7F7A"/>
    <w:rsid w:val="001D20DB"/>
    <w:rsid w:val="001D2DC2"/>
    <w:rsid w:val="001D33A0"/>
    <w:rsid w:val="001D4911"/>
    <w:rsid w:val="001D4BA8"/>
    <w:rsid w:val="001D509E"/>
    <w:rsid w:val="001D5761"/>
    <w:rsid w:val="001D5CF5"/>
    <w:rsid w:val="001D6F73"/>
    <w:rsid w:val="001E1C88"/>
    <w:rsid w:val="001E2003"/>
    <w:rsid w:val="001E2F7C"/>
    <w:rsid w:val="001E30E8"/>
    <w:rsid w:val="001E3FAA"/>
    <w:rsid w:val="001E4287"/>
    <w:rsid w:val="001E5BA9"/>
    <w:rsid w:val="001E642B"/>
    <w:rsid w:val="001E648A"/>
    <w:rsid w:val="001E6EFE"/>
    <w:rsid w:val="001E767C"/>
    <w:rsid w:val="001E76CE"/>
    <w:rsid w:val="001F01E7"/>
    <w:rsid w:val="001F055E"/>
    <w:rsid w:val="001F060A"/>
    <w:rsid w:val="001F0B99"/>
    <w:rsid w:val="001F0F5A"/>
    <w:rsid w:val="001F22CF"/>
    <w:rsid w:val="001F2EF0"/>
    <w:rsid w:val="001F30B4"/>
    <w:rsid w:val="001F4AFB"/>
    <w:rsid w:val="001F6511"/>
    <w:rsid w:val="001F79C5"/>
    <w:rsid w:val="00202E22"/>
    <w:rsid w:val="00202F5B"/>
    <w:rsid w:val="00204224"/>
    <w:rsid w:val="002051A9"/>
    <w:rsid w:val="00205600"/>
    <w:rsid w:val="0020625D"/>
    <w:rsid w:val="00210C08"/>
    <w:rsid w:val="00212236"/>
    <w:rsid w:val="002134E3"/>
    <w:rsid w:val="0021472B"/>
    <w:rsid w:val="00214A6A"/>
    <w:rsid w:val="002159CE"/>
    <w:rsid w:val="00216A3E"/>
    <w:rsid w:val="0021738F"/>
    <w:rsid w:val="0022052C"/>
    <w:rsid w:val="002206D8"/>
    <w:rsid w:val="00223694"/>
    <w:rsid w:val="00223A69"/>
    <w:rsid w:val="0022463E"/>
    <w:rsid w:val="00224BB1"/>
    <w:rsid w:val="00226A7C"/>
    <w:rsid w:val="002272D5"/>
    <w:rsid w:val="002275AB"/>
    <w:rsid w:val="002347B4"/>
    <w:rsid w:val="002357FD"/>
    <w:rsid w:val="00236CB4"/>
    <w:rsid w:val="002378B3"/>
    <w:rsid w:val="00240063"/>
    <w:rsid w:val="00240233"/>
    <w:rsid w:val="00243DC7"/>
    <w:rsid w:val="0024554F"/>
    <w:rsid w:val="00245F09"/>
    <w:rsid w:val="002479CB"/>
    <w:rsid w:val="00251609"/>
    <w:rsid w:val="00251FF7"/>
    <w:rsid w:val="0025264A"/>
    <w:rsid w:val="002526F6"/>
    <w:rsid w:val="00253BB7"/>
    <w:rsid w:val="002542D6"/>
    <w:rsid w:val="00254555"/>
    <w:rsid w:val="002547E0"/>
    <w:rsid w:val="00254DB4"/>
    <w:rsid w:val="002550D8"/>
    <w:rsid w:val="00255F5A"/>
    <w:rsid w:val="00256519"/>
    <w:rsid w:val="002625C7"/>
    <w:rsid w:val="00262DFA"/>
    <w:rsid w:val="00263DFC"/>
    <w:rsid w:val="00264286"/>
    <w:rsid w:val="00264551"/>
    <w:rsid w:val="002649EE"/>
    <w:rsid w:val="0026508F"/>
    <w:rsid w:val="00265465"/>
    <w:rsid w:val="00266E5B"/>
    <w:rsid w:val="00266FD2"/>
    <w:rsid w:val="0026726B"/>
    <w:rsid w:val="00270051"/>
    <w:rsid w:val="002702F6"/>
    <w:rsid w:val="00270D40"/>
    <w:rsid w:val="00270DEB"/>
    <w:rsid w:val="0027136F"/>
    <w:rsid w:val="002741A4"/>
    <w:rsid w:val="00274AF3"/>
    <w:rsid w:val="0027661A"/>
    <w:rsid w:val="00276626"/>
    <w:rsid w:val="0027691D"/>
    <w:rsid w:val="0027691E"/>
    <w:rsid w:val="0027762B"/>
    <w:rsid w:val="00277981"/>
    <w:rsid w:val="002806D5"/>
    <w:rsid w:val="00281C30"/>
    <w:rsid w:val="00281EFC"/>
    <w:rsid w:val="002855B1"/>
    <w:rsid w:val="00285790"/>
    <w:rsid w:val="0028650D"/>
    <w:rsid w:val="00286FC1"/>
    <w:rsid w:val="00287699"/>
    <w:rsid w:val="002919F5"/>
    <w:rsid w:val="00291CF9"/>
    <w:rsid w:val="00292BF1"/>
    <w:rsid w:val="0029447F"/>
    <w:rsid w:val="00294730"/>
    <w:rsid w:val="00296D27"/>
    <w:rsid w:val="0029735D"/>
    <w:rsid w:val="00297BE2"/>
    <w:rsid w:val="002A0146"/>
    <w:rsid w:val="002A0C4F"/>
    <w:rsid w:val="002A18E5"/>
    <w:rsid w:val="002A1B4C"/>
    <w:rsid w:val="002A34CB"/>
    <w:rsid w:val="002A3AAA"/>
    <w:rsid w:val="002A463F"/>
    <w:rsid w:val="002A491D"/>
    <w:rsid w:val="002A5F15"/>
    <w:rsid w:val="002A7378"/>
    <w:rsid w:val="002B09B3"/>
    <w:rsid w:val="002B0F32"/>
    <w:rsid w:val="002B1548"/>
    <w:rsid w:val="002B18FA"/>
    <w:rsid w:val="002B2052"/>
    <w:rsid w:val="002B3194"/>
    <w:rsid w:val="002B4C5A"/>
    <w:rsid w:val="002B5476"/>
    <w:rsid w:val="002B59C3"/>
    <w:rsid w:val="002B6AC8"/>
    <w:rsid w:val="002B7A31"/>
    <w:rsid w:val="002B7B03"/>
    <w:rsid w:val="002C1293"/>
    <w:rsid w:val="002C2489"/>
    <w:rsid w:val="002C3066"/>
    <w:rsid w:val="002C3F50"/>
    <w:rsid w:val="002C4C40"/>
    <w:rsid w:val="002C6FD7"/>
    <w:rsid w:val="002C7196"/>
    <w:rsid w:val="002C777B"/>
    <w:rsid w:val="002C7827"/>
    <w:rsid w:val="002D083B"/>
    <w:rsid w:val="002D0DD1"/>
    <w:rsid w:val="002D18C2"/>
    <w:rsid w:val="002D24D9"/>
    <w:rsid w:val="002D2D22"/>
    <w:rsid w:val="002D3012"/>
    <w:rsid w:val="002D509E"/>
    <w:rsid w:val="002D547C"/>
    <w:rsid w:val="002D6252"/>
    <w:rsid w:val="002D65D9"/>
    <w:rsid w:val="002D6FCB"/>
    <w:rsid w:val="002E0F18"/>
    <w:rsid w:val="002E12B3"/>
    <w:rsid w:val="002E1A4A"/>
    <w:rsid w:val="002E392C"/>
    <w:rsid w:val="002E40BD"/>
    <w:rsid w:val="002E46A3"/>
    <w:rsid w:val="002E6B23"/>
    <w:rsid w:val="002E7078"/>
    <w:rsid w:val="002E70AB"/>
    <w:rsid w:val="002F0744"/>
    <w:rsid w:val="002F0A6A"/>
    <w:rsid w:val="002F177B"/>
    <w:rsid w:val="002F36A6"/>
    <w:rsid w:val="002F4BFA"/>
    <w:rsid w:val="002F7CB1"/>
    <w:rsid w:val="00300893"/>
    <w:rsid w:val="003009EB"/>
    <w:rsid w:val="00301070"/>
    <w:rsid w:val="00302832"/>
    <w:rsid w:val="00303C40"/>
    <w:rsid w:val="003045F2"/>
    <w:rsid w:val="003049AD"/>
    <w:rsid w:val="0030673D"/>
    <w:rsid w:val="00306866"/>
    <w:rsid w:val="0030786E"/>
    <w:rsid w:val="003078D3"/>
    <w:rsid w:val="00310365"/>
    <w:rsid w:val="003105CC"/>
    <w:rsid w:val="003109D0"/>
    <w:rsid w:val="00310D39"/>
    <w:rsid w:val="00312031"/>
    <w:rsid w:val="00312F8F"/>
    <w:rsid w:val="00313074"/>
    <w:rsid w:val="0031347E"/>
    <w:rsid w:val="00314946"/>
    <w:rsid w:val="00314A33"/>
    <w:rsid w:val="00315A48"/>
    <w:rsid w:val="00317082"/>
    <w:rsid w:val="00317A8E"/>
    <w:rsid w:val="00317D40"/>
    <w:rsid w:val="00321B22"/>
    <w:rsid w:val="00324CF0"/>
    <w:rsid w:val="00325F27"/>
    <w:rsid w:val="003271B2"/>
    <w:rsid w:val="003274C3"/>
    <w:rsid w:val="00330014"/>
    <w:rsid w:val="00330741"/>
    <w:rsid w:val="00330FBB"/>
    <w:rsid w:val="003316D6"/>
    <w:rsid w:val="00331ECE"/>
    <w:rsid w:val="003322A4"/>
    <w:rsid w:val="003342C2"/>
    <w:rsid w:val="00334801"/>
    <w:rsid w:val="00334E5D"/>
    <w:rsid w:val="0033595B"/>
    <w:rsid w:val="00335DD2"/>
    <w:rsid w:val="0033650C"/>
    <w:rsid w:val="00337B4A"/>
    <w:rsid w:val="00341516"/>
    <w:rsid w:val="00341A7B"/>
    <w:rsid w:val="00342D93"/>
    <w:rsid w:val="003437F9"/>
    <w:rsid w:val="00343A9B"/>
    <w:rsid w:val="00344531"/>
    <w:rsid w:val="00345669"/>
    <w:rsid w:val="00350629"/>
    <w:rsid w:val="003508AE"/>
    <w:rsid w:val="003516DB"/>
    <w:rsid w:val="003518EE"/>
    <w:rsid w:val="003529AC"/>
    <w:rsid w:val="00355AB2"/>
    <w:rsid w:val="00355B91"/>
    <w:rsid w:val="00356839"/>
    <w:rsid w:val="003569A4"/>
    <w:rsid w:val="00357D02"/>
    <w:rsid w:val="00360DA5"/>
    <w:rsid w:val="0036351C"/>
    <w:rsid w:val="003638ED"/>
    <w:rsid w:val="003642D9"/>
    <w:rsid w:val="00364DBD"/>
    <w:rsid w:val="00364E63"/>
    <w:rsid w:val="003657DA"/>
    <w:rsid w:val="00366D4E"/>
    <w:rsid w:val="00371B91"/>
    <w:rsid w:val="003729B4"/>
    <w:rsid w:val="0037419D"/>
    <w:rsid w:val="0037473E"/>
    <w:rsid w:val="0037584E"/>
    <w:rsid w:val="00376E5D"/>
    <w:rsid w:val="00377E50"/>
    <w:rsid w:val="003806A2"/>
    <w:rsid w:val="00382448"/>
    <w:rsid w:val="00385251"/>
    <w:rsid w:val="00385ED1"/>
    <w:rsid w:val="00386812"/>
    <w:rsid w:val="00390CF8"/>
    <w:rsid w:val="00390E29"/>
    <w:rsid w:val="00391FCC"/>
    <w:rsid w:val="00392935"/>
    <w:rsid w:val="00393F49"/>
    <w:rsid w:val="00394362"/>
    <w:rsid w:val="003945B7"/>
    <w:rsid w:val="0039568C"/>
    <w:rsid w:val="00397429"/>
    <w:rsid w:val="003A05CB"/>
    <w:rsid w:val="003A17A6"/>
    <w:rsid w:val="003A415A"/>
    <w:rsid w:val="003A459A"/>
    <w:rsid w:val="003A7E21"/>
    <w:rsid w:val="003B0291"/>
    <w:rsid w:val="003B3C86"/>
    <w:rsid w:val="003B4566"/>
    <w:rsid w:val="003B54FC"/>
    <w:rsid w:val="003B5B85"/>
    <w:rsid w:val="003C1DC8"/>
    <w:rsid w:val="003C2C81"/>
    <w:rsid w:val="003C32D2"/>
    <w:rsid w:val="003D0EF0"/>
    <w:rsid w:val="003D0F43"/>
    <w:rsid w:val="003D13E3"/>
    <w:rsid w:val="003D28E5"/>
    <w:rsid w:val="003D3415"/>
    <w:rsid w:val="003D37B1"/>
    <w:rsid w:val="003D3BBB"/>
    <w:rsid w:val="003D40DE"/>
    <w:rsid w:val="003D44C8"/>
    <w:rsid w:val="003D48FB"/>
    <w:rsid w:val="003D4EE7"/>
    <w:rsid w:val="003D5370"/>
    <w:rsid w:val="003D53C2"/>
    <w:rsid w:val="003D70DD"/>
    <w:rsid w:val="003D7ACA"/>
    <w:rsid w:val="003E0C78"/>
    <w:rsid w:val="003E101D"/>
    <w:rsid w:val="003E2836"/>
    <w:rsid w:val="003E2C46"/>
    <w:rsid w:val="003E3047"/>
    <w:rsid w:val="003E3153"/>
    <w:rsid w:val="003E38B1"/>
    <w:rsid w:val="003E5902"/>
    <w:rsid w:val="003E5A2F"/>
    <w:rsid w:val="003E654A"/>
    <w:rsid w:val="003E6779"/>
    <w:rsid w:val="003E701E"/>
    <w:rsid w:val="003F0E70"/>
    <w:rsid w:val="003F1D1F"/>
    <w:rsid w:val="003F210F"/>
    <w:rsid w:val="003F4579"/>
    <w:rsid w:val="003F5469"/>
    <w:rsid w:val="003F5511"/>
    <w:rsid w:val="003F604C"/>
    <w:rsid w:val="003F6076"/>
    <w:rsid w:val="0040159C"/>
    <w:rsid w:val="00402FA2"/>
    <w:rsid w:val="00404D9F"/>
    <w:rsid w:val="00405E68"/>
    <w:rsid w:val="004061DC"/>
    <w:rsid w:val="00407B56"/>
    <w:rsid w:val="004110B0"/>
    <w:rsid w:val="00414C51"/>
    <w:rsid w:val="0041634C"/>
    <w:rsid w:val="0041645A"/>
    <w:rsid w:val="0041727C"/>
    <w:rsid w:val="004173D2"/>
    <w:rsid w:val="004176B3"/>
    <w:rsid w:val="00421E4D"/>
    <w:rsid w:val="00423FDF"/>
    <w:rsid w:val="00426736"/>
    <w:rsid w:val="004268FD"/>
    <w:rsid w:val="00430775"/>
    <w:rsid w:val="004309A0"/>
    <w:rsid w:val="00433FB6"/>
    <w:rsid w:val="00434DDE"/>
    <w:rsid w:val="004364F2"/>
    <w:rsid w:val="004373B1"/>
    <w:rsid w:val="00440A30"/>
    <w:rsid w:val="00441648"/>
    <w:rsid w:val="0044235A"/>
    <w:rsid w:val="00443759"/>
    <w:rsid w:val="00443A9D"/>
    <w:rsid w:val="004445E4"/>
    <w:rsid w:val="004446CD"/>
    <w:rsid w:val="004452E4"/>
    <w:rsid w:val="00445354"/>
    <w:rsid w:val="00445BAA"/>
    <w:rsid w:val="00447CC9"/>
    <w:rsid w:val="00450B20"/>
    <w:rsid w:val="00451045"/>
    <w:rsid w:val="00452E96"/>
    <w:rsid w:val="00453792"/>
    <w:rsid w:val="00453EB9"/>
    <w:rsid w:val="00455DD0"/>
    <w:rsid w:val="0045690D"/>
    <w:rsid w:val="00456B61"/>
    <w:rsid w:val="00456EC6"/>
    <w:rsid w:val="004611F0"/>
    <w:rsid w:val="0046236F"/>
    <w:rsid w:val="004636F7"/>
    <w:rsid w:val="0046407C"/>
    <w:rsid w:val="004649D9"/>
    <w:rsid w:val="0046519C"/>
    <w:rsid w:val="00465ABE"/>
    <w:rsid w:val="00466B62"/>
    <w:rsid w:val="00472D22"/>
    <w:rsid w:val="00473216"/>
    <w:rsid w:val="00474C4B"/>
    <w:rsid w:val="00475B5F"/>
    <w:rsid w:val="0047623F"/>
    <w:rsid w:val="00476D1A"/>
    <w:rsid w:val="00481708"/>
    <w:rsid w:val="004828CD"/>
    <w:rsid w:val="0048446D"/>
    <w:rsid w:val="00486A99"/>
    <w:rsid w:val="00487EAB"/>
    <w:rsid w:val="0049059D"/>
    <w:rsid w:val="00490FF2"/>
    <w:rsid w:val="00491232"/>
    <w:rsid w:val="004926E8"/>
    <w:rsid w:val="00493201"/>
    <w:rsid w:val="00493BCA"/>
    <w:rsid w:val="004960C5"/>
    <w:rsid w:val="004967F7"/>
    <w:rsid w:val="00496831"/>
    <w:rsid w:val="004A0CEE"/>
    <w:rsid w:val="004A0F5D"/>
    <w:rsid w:val="004A22D1"/>
    <w:rsid w:val="004A6499"/>
    <w:rsid w:val="004A7A5E"/>
    <w:rsid w:val="004B10FC"/>
    <w:rsid w:val="004B1C52"/>
    <w:rsid w:val="004B2E7C"/>
    <w:rsid w:val="004B384D"/>
    <w:rsid w:val="004B3C7E"/>
    <w:rsid w:val="004B4F1A"/>
    <w:rsid w:val="004B5645"/>
    <w:rsid w:val="004B73BB"/>
    <w:rsid w:val="004B7767"/>
    <w:rsid w:val="004B77A4"/>
    <w:rsid w:val="004C0B3A"/>
    <w:rsid w:val="004C0F6B"/>
    <w:rsid w:val="004C1482"/>
    <w:rsid w:val="004C2934"/>
    <w:rsid w:val="004C2C70"/>
    <w:rsid w:val="004C3246"/>
    <w:rsid w:val="004C326C"/>
    <w:rsid w:val="004C3C76"/>
    <w:rsid w:val="004C4089"/>
    <w:rsid w:val="004C464F"/>
    <w:rsid w:val="004C4F6B"/>
    <w:rsid w:val="004C4F80"/>
    <w:rsid w:val="004C513C"/>
    <w:rsid w:val="004C5284"/>
    <w:rsid w:val="004C59D6"/>
    <w:rsid w:val="004C7E92"/>
    <w:rsid w:val="004D0D78"/>
    <w:rsid w:val="004D1C2C"/>
    <w:rsid w:val="004D3094"/>
    <w:rsid w:val="004D3EDE"/>
    <w:rsid w:val="004D4298"/>
    <w:rsid w:val="004D5066"/>
    <w:rsid w:val="004D5754"/>
    <w:rsid w:val="004D5F29"/>
    <w:rsid w:val="004D6428"/>
    <w:rsid w:val="004D67F6"/>
    <w:rsid w:val="004D79F6"/>
    <w:rsid w:val="004E12B3"/>
    <w:rsid w:val="004E1B49"/>
    <w:rsid w:val="004E232E"/>
    <w:rsid w:val="004E281D"/>
    <w:rsid w:val="004E2C79"/>
    <w:rsid w:val="004E389B"/>
    <w:rsid w:val="004E579F"/>
    <w:rsid w:val="004E746A"/>
    <w:rsid w:val="004F02CC"/>
    <w:rsid w:val="004F14AC"/>
    <w:rsid w:val="004F26EA"/>
    <w:rsid w:val="004F4AAD"/>
    <w:rsid w:val="004F52F2"/>
    <w:rsid w:val="004F778B"/>
    <w:rsid w:val="0050042E"/>
    <w:rsid w:val="00502868"/>
    <w:rsid w:val="00504DB3"/>
    <w:rsid w:val="00505234"/>
    <w:rsid w:val="005057DE"/>
    <w:rsid w:val="00505C9A"/>
    <w:rsid w:val="0050716B"/>
    <w:rsid w:val="00510850"/>
    <w:rsid w:val="00510EDA"/>
    <w:rsid w:val="00510F79"/>
    <w:rsid w:val="00511428"/>
    <w:rsid w:val="00511975"/>
    <w:rsid w:val="00511BC9"/>
    <w:rsid w:val="00513792"/>
    <w:rsid w:val="005206E1"/>
    <w:rsid w:val="005215DB"/>
    <w:rsid w:val="00521673"/>
    <w:rsid w:val="0052183E"/>
    <w:rsid w:val="00521C4D"/>
    <w:rsid w:val="00522E03"/>
    <w:rsid w:val="005232A0"/>
    <w:rsid w:val="00523537"/>
    <w:rsid w:val="00523ACC"/>
    <w:rsid w:val="00523C1A"/>
    <w:rsid w:val="00523E9C"/>
    <w:rsid w:val="00524B50"/>
    <w:rsid w:val="0052663C"/>
    <w:rsid w:val="00526A98"/>
    <w:rsid w:val="00527270"/>
    <w:rsid w:val="005272EC"/>
    <w:rsid w:val="00531091"/>
    <w:rsid w:val="0053423D"/>
    <w:rsid w:val="005344F8"/>
    <w:rsid w:val="00534904"/>
    <w:rsid w:val="005365BC"/>
    <w:rsid w:val="00537789"/>
    <w:rsid w:val="005400E5"/>
    <w:rsid w:val="00540B45"/>
    <w:rsid w:val="00541768"/>
    <w:rsid w:val="00541B67"/>
    <w:rsid w:val="00543C26"/>
    <w:rsid w:val="00543C50"/>
    <w:rsid w:val="005507CB"/>
    <w:rsid w:val="005508B2"/>
    <w:rsid w:val="0055135A"/>
    <w:rsid w:val="005514F8"/>
    <w:rsid w:val="00551775"/>
    <w:rsid w:val="00551C66"/>
    <w:rsid w:val="00552AB1"/>
    <w:rsid w:val="00553377"/>
    <w:rsid w:val="0055409A"/>
    <w:rsid w:val="00554623"/>
    <w:rsid w:val="005551D7"/>
    <w:rsid w:val="00555326"/>
    <w:rsid w:val="00556F9C"/>
    <w:rsid w:val="005607E2"/>
    <w:rsid w:val="00561AB6"/>
    <w:rsid w:val="005624B8"/>
    <w:rsid w:val="00562F1C"/>
    <w:rsid w:val="00564117"/>
    <w:rsid w:val="005647C0"/>
    <w:rsid w:val="00564B39"/>
    <w:rsid w:val="00565FAE"/>
    <w:rsid w:val="00566768"/>
    <w:rsid w:val="0057047C"/>
    <w:rsid w:val="005714E5"/>
    <w:rsid w:val="005721BB"/>
    <w:rsid w:val="00573EF4"/>
    <w:rsid w:val="00574455"/>
    <w:rsid w:val="00574EFD"/>
    <w:rsid w:val="00577984"/>
    <w:rsid w:val="00577D2C"/>
    <w:rsid w:val="00581F80"/>
    <w:rsid w:val="00582A30"/>
    <w:rsid w:val="00582D23"/>
    <w:rsid w:val="005835F0"/>
    <w:rsid w:val="00583DC7"/>
    <w:rsid w:val="00585768"/>
    <w:rsid w:val="00585A05"/>
    <w:rsid w:val="00585E57"/>
    <w:rsid w:val="00586E44"/>
    <w:rsid w:val="00587505"/>
    <w:rsid w:val="005878B3"/>
    <w:rsid w:val="00587953"/>
    <w:rsid w:val="00590BC3"/>
    <w:rsid w:val="0059148B"/>
    <w:rsid w:val="005919BE"/>
    <w:rsid w:val="005921C7"/>
    <w:rsid w:val="005924C9"/>
    <w:rsid w:val="00592FAF"/>
    <w:rsid w:val="0059362F"/>
    <w:rsid w:val="0059374C"/>
    <w:rsid w:val="00594134"/>
    <w:rsid w:val="00594A3B"/>
    <w:rsid w:val="00594C8C"/>
    <w:rsid w:val="00594DE1"/>
    <w:rsid w:val="005951D7"/>
    <w:rsid w:val="00596672"/>
    <w:rsid w:val="00596AE4"/>
    <w:rsid w:val="005A0F56"/>
    <w:rsid w:val="005A1946"/>
    <w:rsid w:val="005A1A4C"/>
    <w:rsid w:val="005A1EAF"/>
    <w:rsid w:val="005A3913"/>
    <w:rsid w:val="005A589C"/>
    <w:rsid w:val="005B0916"/>
    <w:rsid w:val="005B2C02"/>
    <w:rsid w:val="005B34C0"/>
    <w:rsid w:val="005B360B"/>
    <w:rsid w:val="005B3ED5"/>
    <w:rsid w:val="005B4A3B"/>
    <w:rsid w:val="005B5B61"/>
    <w:rsid w:val="005B5BF6"/>
    <w:rsid w:val="005B6BE3"/>
    <w:rsid w:val="005B7260"/>
    <w:rsid w:val="005C0817"/>
    <w:rsid w:val="005C091C"/>
    <w:rsid w:val="005C2C40"/>
    <w:rsid w:val="005C3C1C"/>
    <w:rsid w:val="005C43F7"/>
    <w:rsid w:val="005C796D"/>
    <w:rsid w:val="005D132B"/>
    <w:rsid w:val="005D32FD"/>
    <w:rsid w:val="005D5A16"/>
    <w:rsid w:val="005D6EB3"/>
    <w:rsid w:val="005E0F81"/>
    <w:rsid w:val="005E119F"/>
    <w:rsid w:val="005E28F7"/>
    <w:rsid w:val="005E34D4"/>
    <w:rsid w:val="005E3F63"/>
    <w:rsid w:val="005E4412"/>
    <w:rsid w:val="005E4C4D"/>
    <w:rsid w:val="005E5536"/>
    <w:rsid w:val="005E66A0"/>
    <w:rsid w:val="005E6786"/>
    <w:rsid w:val="005E7D81"/>
    <w:rsid w:val="005F017D"/>
    <w:rsid w:val="005F108E"/>
    <w:rsid w:val="005F1CF7"/>
    <w:rsid w:val="005F3C03"/>
    <w:rsid w:val="005F400B"/>
    <w:rsid w:val="005F4940"/>
    <w:rsid w:val="005F4C77"/>
    <w:rsid w:val="005F502B"/>
    <w:rsid w:val="005F5F21"/>
    <w:rsid w:val="005F6D4C"/>
    <w:rsid w:val="00600F88"/>
    <w:rsid w:val="0060150F"/>
    <w:rsid w:val="006020E9"/>
    <w:rsid w:val="0060350E"/>
    <w:rsid w:val="00603F03"/>
    <w:rsid w:val="006046C9"/>
    <w:rsid w:val="00605E45"/>
    <w:rsid w:val="00605E73"/>
    <w:rsid w:val="0060757E"/>
    <w:rsid w:val="00607739"/>
    <w:rsid w:val="00607DE7"/>
    <w:rsid w:val="00607E7F"/>
    <w:rsid w:val="00607F19"/>
    <w:rsid w:val="00612EF7"/>
    <w:rsid w:val="00613E30"/>
    <w:rsid w:val="00614A6E"/>
    <w:rsid w:val="00620709"/>
    <w:rsid w:val="006223B5"/>
    <w:rsid w:val="00622682"/>
    <w:rsid w:val="006237DC"/>
    <w:rsid w:val="00624F5D"/>
    <w:rsid w:val="0062732C"/>
    <w:rsid w:val="006313B2"/>
    <w:rsid w:val="006313FA"/>
    <w:rsid w:val="00631726"/>
    <w:rsid w:val="00632E22"/>
    <w:rsid w:val="00635866"/>
    <w:rsid w:val="00636F96"/>
    <w:rsid w:val="00641A38"/>
    <w:rsid w:val="00641F4A"/>
    <w:rsid w:val="006427E2"/>
    <w:rsid w:val="00642905"/>
    <w:rsid w:val="006448DB"/>
    <w:rsid w:val="00644C14"/>
    <w:rsid w:val="006454CF"/>
    <w:rsid w:val="006476ED"/>
    <w:rsid w:val="00647C04"/>
    <w:rsid w:val="00651C70"/>
    <w:rsid w:val="00654B79"/>
    <w:rsid w:val="00655912"/>
    <w:rsid w:val="00657362"/>
    <w:rsid w:val="00660458"/>
    <w:rsid w:val="00660780"/>
    <w:rsid w:val="00660B4E"/>
    <w:rsid w:val="0066146E"/>
    <w:rsid w:val="006634D2"/>
    <w:rsid w:val="00664528"/>
    <w:rsid w:val="006652CE"/>
    <w:rsid w:val="006659AC"/>
    <w:rsid w:val="00665EDB"/>
    <w:rsid w:val="00666036"/>
    <w:rsid w:val="006668B3"/>
    <w:rsid w:val="00666E0E"/>
    <w:rsid w:val="00671230"/>
    <w:rsid w:val="00671789"/>
    <w:rsid w:val="006722A2"/>
    <w:rsid w:val="00673184"/>
    <w:rsid w:val="0067594B"/>
    <w:rsid w:val="00675F07"/>
    <w:rsid w:val="006772FC"/>
    <w:rsid w:val="006774EB"/>
    <w:rsid w:val="00681E95"/>
    <w:rsid w:val="00682BFD"/>
    <w:rsid w:val="00684BD8"/>
    <w:rsid w:val="00686661"/>
    <w:rsid w:val="00691FC5"/>
    <w:rsid w:val="00692CC5"/>
    <w:rsid w:val="00694BA7"/>
    <w:rsid w:val="00694FEC"/>
    <w:rsid w:val="006954DD"/>
    <w:rsid w:val="006955AA"/>
    <w:rsid w:val="006957A7"/>
    <w:rsid w:val="00696C09"/>
    <w:rsid w:val="006973D2"/>
    <w:rsid w:val="0069759F"/>
    <w:rsid w:val="006A0339"/>
    <w:rsid w:val="006A03F5"/>
    <w:rsid w:val="006A2547"/>
    <w:rsid w:val="006A42A1"/>
    <w:rsid w:val="006A51E0"/>
    <w:rsid w:val="006A534C"/>
    <w:rsid w:val="006A54EA"/>
    <w:rsid w:val="006A5EB8"/>
    <w:rsid w:val="006A7A61"/>
    <w:rsid w:val="006B3055"/>
    <w:rsid w:val="006B316A"/>
    <w:rsid w:val="006B3673"/>
    <w:rsid w:val="006B4189"/>
    <w:rsid w:val="006B4C39"/>
    <w:rsid w:val="006B5EB5"/>
    <w:rsid w:val="006B7D21"/>
    <w:rsid w:val="006C1B78"/>
    <w:rsid w:val="006C2409"/>
    <w:rsid w:val="006C2CF1"/>
    <w:rsid w:val="006C33E1"/>
    <w:rsid w:val="006C3A19"/>
    <w:rsid w:val="006C5E4F"/>
    <w:rsid w:val="006C615C"/>
    <w:rsid w:val="006C7226"/>
    <w:rsid w:val="006C7777"/>
    <w:rsid w:val="006C78D0"/>
    <w:rsid w:val="006D023A"/>
    <w:rsid w:val="006D188E"/>
    <w:rsid w:val="006D19BC"/>
    <w:rsid w:val="006D228D"/>
    <w:rsid w:val="006D2882"/>
    <w:rsid w:val="006D2AE0"/>
    <w:rsid w:val="006D2C35"/>
    <w:rsid w:val="006D42B2"/>
    <w:rsid w:val="006D4E40"/>
    <w:rsid w:val="006D58B3"/>
    <w:rsid w:val="006D5973"/>
    <w:rsid w:val="006D59E9"/>
    <w:rsid w:val="006D66CD"/>
    <w:rsid w:val="006D730F"/>
    <w:rsid w:val="006D7970"/>
    <w:rsid w:val="006D7E85"/>
    <w:rsid w:val="006E3058"/>
    <w:rsid w:val="006E47F2"/>
    <w:rsid w:val="006E5AB4"/>
    <w:rsid w:val="006E69CB"/>
    <w:rsid w:val="006E7859"/>
    <w:rsid w:val="006E7FB6"/>
    <w:rsid w:val="006F0AA4"/>
    <w:rsid w:val="006F10C0"/>
    <w:rsid w:val="006F1A23"/>
    <w:rsid w:val="006F1DC8"/>
    <w:rsid w:val="006F1E01"/>
    <w:rsid w:val="006F455B"/>
    <w:rsid w:val="006F65A5"/>
    <w:rsid w:val="0070233E"/>
    <w:rsid w:val="00702879"/>
    <w:rsid w:val="00702DE0"/>
    <w:rsid w:val="0070343C"/>
    <w:rsid w:val="00704E9E"/>
    <w:rsid w:val="0070554F"/>
    <w:rsid w:val="0071090D"/>
    <w:rsid w:val="00712376"/>
    <w:rsid w:val="00713C4E"/>
    <w:rsid w:val="0071404C"/>
    <w:rsid w:val="00714EAD"/>
    <w:rsid w:val="0071593C"/>
    <w:rsid w:val="00717423"/>
    <w:rsid w:val="00717A9E"/>
    <w:rsid w:val="00721D41"/>
    <w:rsid w:val="00722AC7"/>
    <w:rsid w:val="0072457A"/>
    <w:rsid w:val="00724608"/>
    <w:rsid w:val="007246B7"/>
    <w:rsid w:val="00725CF0"/>
    <w:rsid w:val="00725D68"/>
    <w:rsid w:val="00726041"/>
    <w:rsid w:val="00726454"/>
    <w:rsid w:val="0072734F"/>
    <w:rsid w:val="00727480"/>
    <w:rsid w:val="00730D1F"/>
    <w:rsid w:val="00731731"/>
    <w:rsid w:val="007332B3"/>
    <w:rsid w:val="0073400D"/>
    <w:rsid w:val="00734B77"/>
    <w:rsid w:val="00734DF9"/>
    <w:rsid w:val="007365D3"/>
    <w:rsid w:val="0073772D"/>
    <w:rsid w:val="00741C22"/>
    <w:rsid w:val="00742434"/>
    <w:rsid w:val="007439F9"/>
    <w:rsid w:val="00743E5E"/>
    <w:rsid w:val="00744765"/>
    <w:rsid w:val="00744CFF"/>
    <w:rsid w:val="00745AF4"/>
    <w:rsid w:val="00746024"/>
    <w:rsid w:val="00746274"/>
    <w:rsid w:val="007469B0"/>
    <w:rsid w:val="00750DC5"/>
    <w:rsid w:val="00751F76"/>
    <w:rsid w:val="00752DF4"/>
    <w:rsid w:val="00753CBF"/>
    <w:rsid w:val="00757E3F"/>
    <w:rsid w:val="00760917"/>
    <w:rsid w:val="0076091C"/>
    <w:rsid w:val="00760DB8"/>
    <w:rsid w:val="0076520F"/>
    <w:rsid w:val="0077159F"/>
    <w:rsid w:val="00772F9E"/>
    <w:rsid w:val="00773914"/>
    <w:rsid w:val="007741CC"/>
    <w:rsid w:val="00776BFF"/>
    <w:rsid w:val="00776E14"/>
    <w:rsid w:val="00781138"/>
    <w:rsid w:val="0078119E"/>
    <w:rsid w:val="007818EF"/>
    <w:rsid w:val="00782CD1"/>
    <w:rsid w:val="00783913"/>
    <w:rsid w:val="00783D93"/>
    <w:rsid w:val="00784917"/>
    <w:rsid w:val="00785F3F"/>
    <w:rsid w:val="00786EC5"/>
    <w:rsid w:val="007871ED"/>
    <w:rsid w:val="007874D5"/>
    <w:rsid w:val="007875E9"/>
    <w:rsid w:val="00787AB3"/>
    <w:rsid w:val="00787F92"/>
    <w:rsid w:val="00791353"/>
    <w:rsid w:val="0079179F"/>
    <w:rsid w:val="00792015"/>
    <w:rsid w:val="007927E9"/>
    <w:rsid w:val="007949D4"/>
    <w:rsid w:val="00795FC7"/>
    <w:rsid w:val="00796A11"/>
    <w:rsid w:val="00796D63"/>
    <w:rsid w:val="00797AA0"/>
    <w:rsid w:val="007A087E"/>
    <w:rsid w:val="007A1433"/>
    <w:rsid w:val="007A1BD4"/>
    <w:rsid w:val="007A2B7C"/>
    <w:rsid w:val="007A3A3E"/>
    <w:rsid w:val="007A3E21"/>
    <w:rsid w:val="007A4827"/>
    <w:rsid w:val="007A5519"/>
    <w:rsid w:val="007A7E9E"/>
    <w:rsid w:val="007B0F7C"/>
    <w:rsid w:val="007B1DE3"/>
    <w:rsid w:val="007B2146"/>
    <w:rsid w:val="007B43CF"/>
    <w:rsid w:val="007C04D1"/>
    <w:rsid w:val="007C10FA"/>
    <w:rsid w:val="007C4AFD"/>
    <w:rsid w:val="007C58CC"/>
    <w:rsid w:val="007D0B7A"/>
    <w:rsid w:val="007D120D"/>
    <w:rsid w:val="007D1587"/>
    <w:rsid w:val="007D1DB0"/>
    <w:rsid w:val="007D271C"/>
    <w:rsid w:val="007D3862"/>
    <w:rsid w:val="007D3F89"/>
    <w:rsid w:val="007D4016"/>
    <w:rsid w:val="007D48E4"/>
    <w:rsid w:val="007D5D60"/>
    <w:rsid w:val="007D6334"/>
    <w:rsid w:val="007D64F8"/>
    <w:rsid w:val="007D6E01"/>
    <w:rsid w:val="007E06BE"/>
    <w:rsid w:val="007E113A"/>
    <w:rsid w:val="007E18F5"/>
    <w:rsid w:val="007E1CFC"/>
    <w:rsid w:val="007E3A8A"/>
    <w:rsid w:val="007E6170"/>
    <w:rsid w:val="007E66C2"/>
    <w:rsid w:val="007E7304"/>
    <w:rsid w:val="007E7EFB"/>
    <w:rsid w:val="007F0295"/>
    <w:rsid w:val="007F0C0F"/>
    <w:rsid w:val="007F0E38"/>
    <w:rsid w:val="007F133E"/>
    <w:rsid w:val="007F3183"/>
    <w:rsid w:val="007F342C"/>
    <w:rsid w:val="007F4D31"/>
    <w:rsid w:val="007F5C8C"/>
    <w:rsid w:val="007F6BFF"/>
    <w:rsid w:val="007F6F0F"/>
    <w:rsid w:val="007F7A43"/>
    <w:rsid w:val="00800A26"/>
    <w:rsid w:val="00800D37"/>
    <w:rsid w:val="00803136"/>
    <w:rsid w:val="008101F2"/>
    <w:rsid w:val="0081156F"/>
    <w:rsid w:val="00813116"/>
    <w:rsid w:val="00813668"/>
    <w:rsid w:val="00813716"/>
    <w:rsid w:val="00815B34"/>
    <w:rsid w:val="00816DC4"/>
    <w:rsid w:val="008175F0"/>
    <w:rsid w:val="00817844"/>
    <w:rsid w:val="0081790E"/>
    <w:rsid w:val="00817D1D"/>
    <w:rsid w:val="00820E7E"/>
    <w:rsid w:val="00821869"/>
    <w:rsid w:val="00822CEA"/>
    <w:rsid w:val="00822FD2"/>
    <w:rsid w:val="00823865"/>
    <w:rsid w:val="00825DA2"/>
    <w:rsid w:val="008261FF"/>
    <w:rsid w:val="008269CD"/>
    <w:rsid w:val="00826B07"/>
    <w:rsid w:val="00826E51"/>
    <w:rsid w:val="00827A17"/>
    <w:rsid w:val="008321A3"/>
    <w:rsid w:val="0083234C"/>
    <w:rsid w:val="00832AAD"/>
    <w:rsid w:val="0083428D"/>
    <w:rsid w:val="008348D3"/>
    <w:rsid w:val="00835871"/>
    <w:rsid w:val="0083591C"/>
    <w:rsid w:val="008367A2"/>
    <w:rsid w:val="008379B0"/>
    <w:rsid w:val="00837B7C"/>
    <w:rsid w:val="008458B6"/>
    <w:rsid w:val="008471D7"/>
    <w:rsid w:val="00847DE4"/>
    <w:rsid w:val="00852378"/>
    <w:rsid w:val="008534FF"/>
    <w:rsid w:val="00855687"/>
    <w:rsid w:val="00855A90"/>
    <w:rsid w:val="00855DCD"/>
    <w:rsid w:val="00857283"/>
    <w:rsid w:val="00857AE8"/>
    <w:rsid w:val="00857EFF"/>
    <w:rsid w:val="00860E48"/>
    <w:rsid w:val="00860FA0"/>
    <w:rsid w:val="008616A4"/>
    <w:rsid w:val="00863B0F"/>
    <w:rsid w:val="00865846"/>
    <w:rsid w:val="00866C1A"/>
    <w:rsid w:val="008675E1"/>
    <w:rsid w:val="0087189C"/>
    <w:rsid w:val="008727EF"/>
    <w:rsid w:val="0087293D"/>
    <w:rsid w:val="0087491A"/>
    <w:rsid w:val="00875F04"/>
    <w:rsid w:val="008768D5"/>
    <w:rsid w:val="00876930"/>
    <w:rsid w:val="0088024D"/>
    <w:rsid w:val="0088083E"/>
    <w:rsid w:val="00880F68"/>
    <w:rsid w:val="008814A2"/>
    <w:rsid w:val="0088188F"/>
    <w:rsid w:val="0088199C"/>
    <w:rsid w:val="008835DD"/>
    <w:rsid w:val="00884194"/>
    <w:rsid w:val="0088548F"/>
    <w:rsid w:val="00891FB6"/>
    <w:rsid w:val="00892415"/>
    <w:rsid w:val="00894475"/>
    <w:rsid w:val="00896F44"/>
    <w:rsid w:val="00897495"/>
    <w:rsid w:val="00897C2B"/>
    <w:rsid w:val="008A04B3"/>
    <w:rsid w:val="008A0D61"/>
    <w:rsid w:val="008A2513"/>
    <w:rsid w:val="008A26E6"/>
    <w:rsid w:val="008A28CB"/>
    <w:rsid w:val="008A30AF"/>
    <w:rsid w:val="008A3F95"/>
    <w:rsid w:val="008A41A5"/>
    <w:rsid w:val="008A6485"/>
    <w:rsid w:val="008B00B5"/>
    <w:rsid w:val="008B277B"/>
    <w:rsid w:val="008B2DDB"/>
    <w:rsid w:val="008B3230"/>
    <w:rsid w:val="008B33DD"/>
    <w:rsid w:val="008B431A"/>
    <w:rsid w:val="008B484B"/>
    <w:rsid w:val="008B6A46"/>
    <w:rsid w:val="008B7F78"/>
    <w:rsid w:val="008C1267"/>
    <w:rsid w:val="008C2795"/>
    <w:rsid w:val="008C542F"/>
    <w:rsid w:val="008C6BD4"/>
    <w:rsid w:val="008D0437"/>
    <w:rsid w:val="008D085E"/>
    <w:rsid w:val="008D5924"/>
    <w:rsid w:val="008D5FCD"/>
    <w:rsid w:val="008D6D1E"/>
    <w:rsid w:val="008E162E"/>
    <w:rsid w:val="008E25DA"/>
    <w:rsid w:val="008E3389"/>
    <w:rsid w:val="008E42B2"/>
    <w:rsid w:val="008E4B47"/>
    <w:rsid w:val="008E5498"/>
    <w:rsid w:val="008E60FF"/>
    <w:rsid w:val="008E659D"/>
    <w:rsid w:val="008F1710"/>
    <w:rsid w:val="008F1915"/>
    <w:rsid w:val="008F2130"/>
    <w:rsid w:val="008F26AC"/>
    <w:rsid w:val="008F337C"/>
    <w:rsid w:val="008F397A"/>
    <w:rsid w:val="008F41F1"/>
    <w:rsid w:val="008F42D7"/>
    <w:rsid w:val="008F455B"/>
    <w:rsid w:val="008F47EE"/>
    <w:rsid w:val="008F5663"/>
    <w:rsid w:val="008F5876"/>
    <w:rsid w:val="008F5A1A"/>
    <w:rsid w:val="008F5CAB"/>
    <w:rsid w:val="008F5DC5"/>
    <w:rsid w:val="00900EEB"/>
    <w:rsid w:val="009010FF"/>
    <w:rsid w:val="00901105"/>
    <w:rsid w:val="00901FCB"/>
    <w:rsid w:val="00903DCF"/>
    <w:rsid w:val="0090443F"/>
    <w:rsid w:val="009046A7"/>
    <w:rsid w:val="00905F78"/>
    <w:rsid w:val="00906FF7"/>
    <w:rsid w:val="00914F41"/>
    <w:rsid w:val="009166F9"/>
    <w:rsid w:val="009175AF"/>
    <w:rsid w:val="00917A3E"/>
    <w:rsid w:val="009226C8"/>
    <w:rsid w:val="009231EC"/>
    <w:rsid w:val="00923571"/>
    <w:rsid w:val="009274E1"/>
    <w:rsid w:val="0092750E"/>
    <w:rsid w:val="009310A2"/>
    <w:rsid w:val="00931ECC"/>
    <w:rsid w:val="0093423A"/>
    <w:rsid w:val="00934270"/>
    <w:rsid w:val="00934909"/>
    <w:rsid w:val="00934EED"/>
    <w:rsid w:val="009351D9"/>
    <w:rsid w:val="009362F7"/>
    <w:rsid w:val="00936897"/>
    <w:rsid w:val="00937996"/>
    <w:rsid w:val="00940250"/>
    <w:rsid w:val="0094120D"/>
    <w:rsid w:val="00941A7F"/>
    <w:rsid w:val="00943008"/>
    <w:rsid w:val="00944350"/>
    <w:rsid w:val="00944665"/>
    <w:rsid w:val="009449A3"/>
    <w:rsid w:val="00945652"/>
    <w:rsid w:val="00950B11"/>
    <w:rsid w:val="009560DB"/>
    <w:rsid w:val="009560DD"/>
    <w:rsid w:val="00956A1F"/>
    <w:rsid w:val="00957084"/>
    <w:rsid w:val="009572AE"/>
    <w:rsid w:val="00957EFF"/>
    <w:rsid w:val="009604EE"/>
    <w:rsid w:val="0096051A"/>
    <w:rsid w:val="00961094"/>
    <w:rsid w:val="00961361"/>
    <w:rsid w:val="00962143"/>
    <w:rsid w:val="009624B2"/>
    <w:rsid w:val="00963D56"/>
    <w:rsid w:val="009664D7"/>
    <w:rsid w:val="00966F6A"/>
    <w:rsid w:val="00970BEE"/>
    <w:rsid w:val="00971923"/>
    <w:rsid w:val="009728A4"/>
    <w:rsid w:val="00974552"/>
    <w:rsid w:val="00974643"/>
    <w:rsid w:val="00974A76"/>
    <w:rsid w:val="009751BC"/>
    <w:rsid w:val="00975B19"/>
    <w:rsid w:val="009774EF"/>
    <w:rsid w:val="00980010"/>
    <w:rsid w:val="00980652"/>
    <w:rsid w:val="009815A6"/>
    <w:rsid w:val="0098187E"/>
    <w:rsid w:val="00982906"/>
    <w:rsid w:val="00982E0A"/>
    <w:rsid w:val="009831E4"/>
    <w:rsid w:val="00983B3C"/>
    <w:rsid w:val="00986A08"/>
    <w:rsid w:val="00986CD5"/>
    <w:rsid w:val="00990CF8"/>
    <w:rsid w:val="009911DB"/>
    <w:rsid w:val="00991403"/>
    <w:rsid w:val="009915C5"/>
    <w:rsid w:val="009943B2"/>
    <w:rsid w:val="009951A0"/>
    <w:rsid w:val="009959A4"/>
    <w:rsid w:val="009970CA"/>
    <w:rsid w:val="0099755B"/>
    <w:rsid w:val="009A0AFD"/>
    <w:rsid w:val="009A1608"/>
    <w:rsid w:val="009A1BDA"/>
    <w:rsid w:val="009A2363"/>
    <w:rsid w:val="009A3149"/>
    <w:rsid w:val="009A33BC"/>
    <w:rsid w:val="009A509B"/>
    <w:rsid w:val="009A524F"/>
    <w:rsid w:val="009A76CA"/>
    <w:rsid w:val="009A7A0D"/>
    <w:rsid w:val="009B1A2F"/>
    <w:rsid w:val="009B5047"/>
    <w:rsid w:val="009B6FD9"/>
    <w:rsid w:val="009B7348"/>
    <w:rsid w:val="009C0E62"/>
    <w:rsid w:val="009C1C04"/>
    <w:rsid w:val="009C26AA"/>
    <w:rsid w:val="009C2735"/>
    <w:rsid w:val="009C2A39"/>
    <w:rsid w:val="009C2B4D"/>
    <w:rsid w:val="009C2DB0"/>
    <w:rsid w:val="009C4C15"/>
    <w:rsid w:val="009C5394"/>
    <w:rsid w:val="009C5A04"/>
    <w:rsid w:val="009C5E2B"/>
    <w:rsid w:val="009C6036"/>
    <w:rsid w:val="009C65DE"/>
    <w:rsid w:val="009C7C49"/>
    <w:rsid w:val="009C7E2A"/>
    <w:rsid w:val="009D09F7"/>
    <w:rsid w:val="009D2141"/>
    <w:rsid w:val="009D228C"/>
    <w:rsid w:val="009D3347"/>
    <w:rsid w:val="009D40F6"/>
    <w:rsid w:val="009D4B05"/>
    <w:rsid w:val="009D757E"/>
    <w:rsid w:val="009E051A"/>
    <w:rsid w:val="009E10FD"/>
    <w:rsid w:val="009E2293"/>
    <w:rsid w:val="009E35C0"/>
    <w:rsid w:val="009E3858"/>
    <w:rsid w:val="009E404B"/>
    <w:rsid w:val="009E44FC"/>
    <w:rsid w:val="009E4B3D"/>
    <w:rsid w:val="009E6F78"/>
    <w:rsid w:val="009F0381"/>
    <w:rsid w:val="009F06BA"/>
    <w:rsid w:val="009F0974"/>
    <w:rsid w:val="009F1445"/>
    <w:rsid w:val="009F29FB"/>
    <w:rsid w:val="009F2EB4"/>
    <w:rsid w:val="009F3011"/>
    <w:rsid w:val="009F4849"/>
    <w:rsid w:val="009F6754"/>
    <w:rsid w:val="009F7197"/>
    <w:rsid w:val="009F7270"/>
    <w:rsid w:val="00A00402"/>
    <w:rsid w:val="00A01149"/>
    <w:rsid w:val="00A01B10"/>
    <w:rsid w:val="00A036CE"/>
    <w:rsid w:val="00A0478C"/>
    <w:rsid w:val="00A057D3"/>
    <w:rsid w:val="00A05A01"/>
    <w:rsid w:val="00A06B02"/>
    <w:rsid w:val="00A06C15"/>
    <w:rsid w:val="00A07A99"/>
    <w:rsid w:val="00A102B0"/>
    <w:rsid w:val="00A10C14"/>
    <w:rsid w:val="00A12632"/>
    <w:rsid w:val="00A12DCA"/>
    <w:rsid w:val="00A14249"/>
    <w:rsid w:val="00A14D0A"/>
    <w:rsid w:val="00A14E7C"/>
    <w:rsid w:val="00A15440"/>
    <w:rsid w:val="00A20546"/>
    <w:rsid w:val="00A2127E"/>
    <w:rsid w:val="00A21B05"/>
    <w:rsid w:val="00A21B12"/>
    <w:rsid w:val="00A21DE7"/>
    <w:rsid w:val="00A21EDF"/>
    <w:rsid w:val="00A22336"/>
    <w:rsid w:val="00A229D4"/>
    <w:rsid w:val="00A240CA"/>
    <w:rsid w:val="00A26565"/>
    <w:rsid w:val="00A272FD"/>
    <w:rsid w:val="00A2771E"/>
    <w:rsid w:val="00A27755"/>
    <w:rsid w:val="00A27B28"/>
    <w:rsid w:val="00A27CEE"/>
    <w:rsid w:val="00A27DF9"/>
    <w:rsid w:val="00A30C08"/>
    <w:rsid w:val="00A339EC"/>
    <w:rsid w:val="00A34345"/>
    <w:rsid w:val="00A34954"/>
    <w:rsid w:val="00A350C6"/>
    <w:rsid w:val="00A356CC"/>
    <w:rsid w:val="00A364A4"/>
    <w:rsid w:val="00A36D27"/>
    <w:rsid w:val="00A37E7B"/>
    <w:rsid w:val="00A40D49"/>
    <w:rsid w:val="00A41907"/>
    <w:rsid w:val="00A445D7"/>
    <w:rsid w:val="00A44769"/>
    <w:rsid w:val="00A44B63"/>
    <w:rsid w:val="00A45200"/>
    <w:rsid w:val="00A47D7F"/>
    <w:rsid w:val="00A5065E"/>
    <w:rsid w:val="00A510AF"/>
    <w:rsid w:val="00A5183E"/>
    <w:rsid w:val="00A52EC9"/>
    <w:rsid w:val="00A5370D"/>
    <w:rsid w:val="00A541F8"/>
    <w:rsid w:val="00A5747C"/>
    <w:rsid w:val="00A57D2F"/>
    <w:rsid w:val="00A60436"/>
    <w:rsid w:val="00A604AD"/>
    <w:rsid w:val="00A66437"/>
    <w:rsid w:val="00A664D9"/>
    <w:rsid w:val="00A66944"/>
    <w:rsid w:val="00A66C88"/>
    <w:rsid w:val="00A67944"/>
    <w:rsid w:val="00A67B87"/>
    <w:rsid w:val="00A70687"/>
    <w:rsid w:val="00A70773"/>
    <w:rsid w:val="00A70801"/>
    <w:rsid w:val="00A717D3"/>
    <w:rsid w:val="00A718CE"/>
    <w:rsid w:val="00A719AA"/>
    <w:rsid w:val="00A778BB"/>
    <w:rsid w:val="00A8093F"/>
    <w:rsid w:val="00A81444"/>
    <w:rsid w:val="00A817DD"/>
    <w:rsid w:val="00A82734"/>
    <w:rsid w:val="00A84308"/>
    <w:rsid w:val="00A8549C"/>
    <w:rsid w:val="00A85F14"/>
    <w:rsid w:val="00A86AF2"/>
    <w:rsid w:val="00A87F3C"/>
    <w:rsid w:val="00A91B52"/>
    <w:rsid w:val="00A93831"/>
    <w:rsid w:val="00A94350"/>
    <w:rsid w:val="00A94775"/>
    <w:rsid w:val="00A94B79"/>
    <w:rsid w:val="00A95793"/>
    <w:rsid w:val="00A95864"/>
    <w:rsid w:val="00A9685F"/>
    <w:rsid w:val="00A97ACA"/>
    <w:rsid w:val="00A97BBF"/>
    <w:rsid w:val="00AA0B7B"/>
    <w:rsid w:val="00AA0E0A"/>
    <w:rsid w:val="00AA0E19"/>
    <w:rsid w:val="00AA1850"/>
    <w:rsid w:val="00AA36BB"/>
    <w:rsid w:val="00AA3872"/>
    <w:rsid w:val="00AA3FF3"/>
    <w:rsid w:val="00AA4F98"/>
    <w:rsid w:val="00AA68D7"/>
    <w:rsid w:val="00AA7380"/>
    <w:rsid w:val="00AA7A47"/>
    <w:rsid w:val="00AB0808"/>
    <w:rsid w:val="00AB1102"/>
    <w:rsid w:val="00AB29D2"/>
    <w:rsid w:val="00AB32E3"/>
    <w:rsid w:val="00AB63B3"/>
    <w:rsid w:val="00AB6410"/>
    <w:rsid w:val="00AB74E5"/>
    <w:rsid w:val="00AC067C"/>
    <w:rsid w:val="00AC2802"/>
    <w:rsid w:val="00AC337E"/>
    <w:rsid w:val="00AC3F20"/>
    <w:rsid w:val="00AC5FC5"/>
    <w:rsid w:val="00AC66BA"/>
    <w:rsid w:val="00AC69C3"/>
    <w:rsid w:val="00AC6AAF"/>
    <w:rsid w:val="00AC7032"/>
    <w:rsid w:val="00AC7B2A"/>
    <w:rsid w:val="00AD0C1B"/>
    <w:rsid w:val="00AD164F"/>
    <w:rsid w:val="00AD16AB"/>
    <w:rsid w:val="00AD19CD"/>
    <w:rsid w:val="00AD3EDE"/>
    <w:rsid w:val="00AD4921"/>
    <w:rsid w:val="00AD69D5"/>
    <w:rsid w:val="00AD6D61"/>
    <w:rsid w:val="00AD7030"/>
    <w:rsid w:val="00AD7500"/>
    <w:rsid w:val="00AD7681"/>
    <w:rsid w:val="00AD76B3"/>
    <w:rsid w:val="00AD7BAD"/>
    <w:rsid w:val="00AE01B6"/>
    <w:rsid w:val="00AE03FD"/>
    <w:rsid w:val="00AE0BD5"/>
    <w:rsid w:val="00AE0CEC"/>
    <w:rsid w:val="00AE1C7C"/>
    <w:rsid w:val="00AE2001"/>
    <w:rsid w:val="00AE2560"/>
    <w:rsid w:val="00AE46AD"/>
    <w:rsid w:val="00AE49A0"/>
    <w:rsid w:val="00AE4D9C"/>
    <w:rsid w:val="00AE518C"/>
    <w:rsid w:val="00AE65FA"/>
    <w:rsid w:val="00AE7CC4"/>
    <w:rsid w:val="00AF0813"/>
    <w:rsid w:val="00AF10C0"/>
    <w:rsid w:val="00AF186A"/>
    <w:rsid w:val="00AF3007"/>
    <w:rsid w:val="00AF36E8"/>
    <w:rsid w:val="00AF4A0C"/>
    <w:rsid w:val="00AF4EB6"/>
    <w:rsid w:val="00AF517F"/>
    <w:rsid w:val="00AF5613"/>
    <w:rsid w:val="00AF579A"/>
    <w:rsid w:val="00AF6171"/>
    <w:rsid w:val="00AF7315"/>
    <w:rsid w:val="00AF7507"/>
    <w:rsid w:val="00B00114"/>
    <w:rsid w:val="00B00D8F"/>
    <w:rsid w:val="00B015FD"/>
    <w:rsid w:val="00B03774"/>
    <w:rsid w:val="00B05E7F"/>
    <w:rsid w:val="00B0711A"/>
    <w:rsid w:val="00B1262A"/>
    <w:rsid w:val="00B14461"/>
    <w:rsid w:val="00B15035"/>
    <w:rsid w:val="00B15223"/>
    <w:rsid w:val="00B1660C"/>
    <w:rsid w:val="00B2004E"/>
    <w:rsid w:val="00B2086D"/>
    <w:rsid w:val="00B21E78"/>
    <w:rsid w:val="00B22276"/>
    <w:rsid w:val="00B242C4"/>
    <w:rsid w:val="00B27B51"/>
    <w:rsid w:val="00B27B64"/>
    <w:rsid w:val="00B304A6"/>
    <w:rsid w:val="00B3056B"/>
    <w:rsid w:val="00B343E7"/>
    <w:rsid w:val="00B349C9"/>
    <w:rsid w:val="00B37D30"/>
    <w:rsid w:val="00B41839"/>
    <w:rsid w:val="00B426BB"/>
    <w:rsid w:val="00B42ACD"/>
    <w:rsid w:val="00B42B84"/>
    <w:rsid w:val="00B433F3"/>
    <w:rsid w:val="00B46932"/>
    <w:rsid w:val="00B47CD4"/>
    <w:rsid w:val="00B505DE"/>
    <w:rsid w:val="00B51406"/>
    <w:rsid w:val="00B51BC3"/>
    <w:rsid w:val="00B54E20"/>
    <w:rsid w:val="00B564F4"/>
    <w:rsid w:val="00B56DCC"/>
    <w:rsid w:val="00B57125"/>
    <w:rsid w:val="00B57866"/>
    <w:rsid w:val="00B57D02"/>
    <w:rsid w:val="00B603A4"/>
    <w:rsid w:val="00B60B34"/>
    <w:rsid w:val="00B60C40"/>
    <w:rsid w:val="00B60D34"/>
    <w:rsid w:val="00B617B5"/>
    <w:rsid w:val="00B61EED"/>
    <w:rsid w:val="00B6205A"/>
    <w:rsid w:val="00B62DDD"/>
    <w:rsid w:val="00B63799"/>
    <w:rsid w:val="00B64EEB"/>
    <w:rsid w:val="00B650F8"/>
    <w:rsid w:val="00B659FA"/>
    <w:rsid w:val="00B65CE1"/>
    <w:rsid w:val="00B6606A"/>
    <w:rsid w:val="00B664A3"/>
    <w:rsid w:val="00B669B5"/>
    <w:rsid w:val="00B67E33"/>
    <w:rsid w:val="00B70A95"/>
    <w:rsid w:val="00B717AD"/>
    <w:rsid w:val="00B7408E"/>
    <w:rsid w:val="00B749C3"/>
    <w:rsid w:val="00B7534C"/>
    <w:rsid w:val="00B76B49"/>
    <w:rsid w:val="00B77BD9"/>
    <w:rsid w:val="00B77C24"/>
    <w:rsid w:val="00B80BB8"/>
    <w:rsid w:val="00B81336"/>
    <w:rsid w:val="00B81B4A"/>
    <w:rsid w:val="00B82E8D"/>
    <w:rsid w:val="00B8420D"/>
    <w:rsid w:val="00B847E9"/>
    <w:rsid w:val="00B86441"/>
    <w:rsid w:val="00B904BA"/>
    <w:rsid w:val="00B9058C"/>
    <w:rsid w:val="00B90FD6"/>
    <w:rsid w:val="00B91009"/>
    <w:rsid w:val="00B9106A"/>
    <w:rsid w:val="00B91450"/>
    <w:rsid w:val="00B92343"/>
    <w:rsid w:val="00B9459C"/>
    <w:rsid w:val="00B9650A"/>
    <w:rsid w:val="00B967EC"/>
    <w:rsid w:val="00B96ADF"/>
    <w:rsid w:val="00B96B5A"/>
    <w:rsid w:val="00BA0044"/>
    <w:rsid w:val="00BA07EE"/>
    <w:rsid w:val="00BA0DAA"/>
    <w:rsid w:val="00BA13DC"/>
    <w:rsid w:val="00BA20CD"/>
    <w:rsid w:val="00BA2D09"/>
    <w:rsid w:val="00BA5B5B"/>
    <w:rsid w:val="00BA71BE"/>
    <w:rsid w:val="00BA72C5"/>
    <w:rsid w:val="00BB06D3"/>
    <w:rsid w:val="00BB25D2"/>
    <w:rsid w:val="00BB2D18"/>
    <w:rsid w:val="00BB39BB"/>
    <w:rsid w:val="00BB3CD6"/>
    <w:rsid w:val="00BB6F16"/>
    <w:rsid w:val="00BB7A22"/>
    <w:rsid w:val="00BC0E5C"/>
    <w:rsid w:val="00BC1182"/>
    <w:rsid w:val="00BC1E58"/>
    <w:rsid w:val="00BC2EDF"/>
    <w:rsid w:val="00BC31B4"/>
    <w:rsid w:val="00BC3A19"/>
    <w:rsid w:val="00BC4717"/>
    <w:rsid w:val="00BC52C5"/>
    <w:rsid w:val="00BC6C55"/>
    <w:rsid w:val="00BC6EB1"/>
    <w:rsid w:val="00BD0C3C"/>
    <w:rsid w:val="00BD0D04"/>
    <w:rsid w:val="00BD2CFE"/>
    <w:rsid w:val="00BD5CED"/>
    <w:rsid w:val="00BD6952"/>
    <w:rsid w:val="00BD6D7C"/>
    <w:rsid w:val="00BE0844"/>
    <w:rsid w:val="00BE0B17"/>
    <w:rsid w:val="00BE1075"/>
    <w:rsid w:val="00BE1372"/>
    <w:rsid w:val="00BE1E9C"/>
    <w:rsid w:val="00BE25E4"/>
    <w:rsid w:val="00BE3BFA"/>
    <w:rsid w:val="00BE3EA7"/>
    <w:rsid w:val="00BE3F45"/>
    <w:rsid w:val="00BE4E4A"/>
    <w:rsid w:val="00BE7B15"/>
    <w:rsid w:val="00BF0074"/>
    <w:rsid w:val="00BF0925"/>
    <w:rsid w:val="00BF31C9"/>
    <w:rsid w:val="00BF366A"/>
    <w:rsid w:val="00BF5482"/>
    <w:rsid w:val="00BF6CA4"/>
    <w:rsid w:val="00BF7AE8"/>
    <w:rsid w:val="00BF7FA8"/>
    <w:rsid w:val="00C00A48"/>
    <w:rsid w:val="00C00E48"/>
    <w:rsid w:val="00C0170D"/>
    <w:rsid w:val="00C01A07"/>
    <w:rsid w:val="00C03090"/>
    <w:rsid w:val="00C03345"/>
    <w:rsid w:val="00C03E11"/>
    <w:rsid w:val="00C05574"/>
    <w:rsid w:val="00C06354"/>
    <w:rsid w:val="00C06474"/>
    <w:rsid w:val="00C077F7"/>
    <w:rsid w:val="00C07B0B"/>
    <w:rsid w:val="00C07B27"/>
    <w:rsid w:val="00C1193C"/>
    <w:rsid w:val="00C11B2C"/>
    <w:rsid w:val="00C12774"/>
    <w:rsid w:val="00C14333"/>
    <w:rsid w:val="00C162AE"/>
    <w:rsid w:val="00C16AF3"/>
    <w:rsid w:val="00C1704B"/>
    <w:rsid w:val="00C17130"/>
    <w:rsid w:val="00C17E86"/>
    <w:rsid w:val="00C17F3A"/>
    <w:rsid w:val="00C20332"/>
    <w:rsid w:val="00C209CA"/>
    <w:rsid w:val="00C2157D"/>
    <w:rsid w:val="00C227F3"/>
    <w:rsid w:val="00C23212"/>
    <w:rsid w:val="00C25A5D"/>
    <w:rsid w:val="00C25A81"/>
    <w:rsid w:val="00C27A73"/>
    <w:rsid w:val="00C30689"/>
    <w:rsid w:val="00C30C75"/>
    <w:rsid w:val="00C32C57"/>
    <w:rsid w:val="00C33D72"/>
    <w:rsid w:val="00C36BC7"/>
    <w:rsid w:val="00C37C19"/>
    <w:rsid w:val="00C404EC"/>
    <w:rsid w:val="00C40CE4"/>
    <w:rsid w:val="00C42E80"/>
    <w:rsid w:val="00C44759"/>
    <w:rsid w:val="00C45164"/>
    <w:rsid w:val="00C45CD9"/>
    <w:rsid w:val="00C464D3"/>
    <w:rsid w:val="00C46590"/>
    <w:rsid w:val="00C47DBE"/>
    <w:rsid w:val="00C5165B"/>
    <w:rsid w:val="00C51B26"/>
    <w:rsid w:val="00C51B5F"/>
    <w:rsid w:val="00C5212A"/>
    <w:rsid w:val="00C5317D"/>
    <w:rsid w:val="00C53739"/>
    <w:rsid w:val="00C542BC"/>
    <w:rsid w:val="00C555B2"/>
    <w:rsid w:val="00C5587C"/>
    <w:rsid w:val="00C55E20"/>
    <w:rsid w:val="00C5721A"/>
    <w:rsid w:val="00C57553"/>
    <w:rsid w:val="00C57F38"/>
    <w:rsid w:val="00C57FB5"/>
    <w:rsid w:val="00C60B49"/>
    <w:rsid w:val="00C617D7"/>
    <w:rsid w:val="00C61D4D"/>
    <w:rsid w:val="00C6234C"/>
    <w:rsid w:val="00C637AD"/>
    <w:rsid w:val="00C66479"/>
    <w:rsid w:val="00C7269A"/>
    <w:rsid w:val="00C73F53"/>
    <w:rsid w:val="00C742B7"/>
    <w:rsid w:val="00C75362"/>
    <w:rsid w:val="00C76757"/>
    <w:rsid w:val="00C808EF"/>
    <w:rsid w:val="00C80CB6"/>
    <w:rsid w:val="00C82BC6"/>
    <w:rsid w:val="00C84C18"/>
    <w:rsid w:val="00C858A7"/>
    <w:rsid w:val="00C85A66"/>
    <w:rsid w:val="00C85DE9"/>
    <w:rsid w:val="00C8756A"/>
    <w:rsid w:val="00C87ED8"/>
    <w:rsid w:val="00C87F93"/>
    <w:rsid w:val="00C92DE3"/>
    <w:rsid w:val="00C934AB"/>
    <w:rsid w:val="00C941DC"/>
    <w:rsid w:val="00C942A5"/>
    <w:rsid w:val="00C9509C"/>
    <w:rsid w:val="00C955B4"/>
    <w:rsid w:val="00C95BC5"/>
    <w:rsid w:val="00C95C62"/>
    <w:rsid w:val="00C95D73"/>
    <w:rsid w:val="00C962CF"/>
    <w:rsid w:val="00C9676E"/>
    <w:rsid w:val="00C9679B"/>
    <w:rsid w:val="00C96889"/>
    <w:rsid w:val="00C96ABB"/>
    <w:rsid w:val="00C9756C"/>
    <w:rsid w:val="00C979F2"/>
    <w:rsid w:val="00C97A9A"/>
    <w:rsid w:val="00CA0260"/>
    <w:rsid w:val="00CA1B41"/>
    <w:rsid w:val="00CA1D72"/>
    <w:rsid w:val="00CA1E6C"/>
    <w:rsid w:val="00CA267C"/>
    <w:rsid w:val="00CA2CFB"/>
    <w:rsid w:val="00CA33EC"/>
    <w:rsid w:val="00CA65EC"/>
    <w:rsid w:val="00CA68DA"/>
    <w:rsid w:val="00CA70C0"/>
    <w:rsid w:val="00CB0EE2"/>
    <w:rsid w:val="00CB19AE"/>
    <w:rsid w:val="00CB2F2A"/>
    <w:rsid w:val="00CB36B1"/>
    <w:rsid w:val="00CB372F"/>
    <w:rsid w:val="00CB4E5C"/>
    <w:rsid w:val="00CB7D1A"/>
    <w:rsid w:val="00CB7E9F"/>
    <w:rsid w:val="00CC0309"/>
    <w:rsid w:val="00CC0410"/>
    <w:rsid w:val="00CC0F06"/>
    <w:rsid w:val="00CC1F8B"/>
    <w:rsid w:val="00CC2603"/>
    <w:rsid w:val="00CC41F7"/>
    <w:rsid w:val="00CC4CD7"/>
    <w:rsid w:val="00CC5456"/>
    <w:rsid w:val="00CC7571"/>
    <w:rsid w:val="00CC77E2"/>
    <w:rsid w:val="00CC7D5C"/>
    <w:rsid w:val="00CD113C"/>
    <w:rsid w:val="00CD2285"/>
    <w:rsid w:val="00CD392D"/>
    <w:rsid w:val="00CD4AEA"/>
    <w:rsid w:val="00CD4ED5"/>
    <w:rsid w:val="00CD58D9"/>
    <w:rsid w:val="00CD5F76"/>
    <w:rsid w:val="00CD61C0"/>
    <w:rsid w:val="00CD7C3F"/>
    <w:rsid w:val="00CE04D2"/>
    <w:rsid w:val="00CE06E5"/>
    <w:rsid w:val="00CE149D"/>
    <w:rsid w:val="00CE229A"/>
    <w:rsid w:val="00CE27DE"/>
    <w:rsid w:val="00CE2E47"/>
    <w:rsid w:val="00CE3C2D"/>
    <w:rsid w:val="00CE4FB1"/>
    <w:rsid w:val="00CE590E"/>
    <w:rsid w:val="00CE6C61"/>
    <w:rsid w:val="00CE6E0F"/>
    <w:rsid w:val="00CF21F7"/>
    <w:rsid w:val="00CF313F"/>
    <w:rsid w:val="00CF38BB"/>
    <w:rsid w:val="00CF3BBE"/>
    <w:rsid w:val="00CF3BDF"/>
    <w:rsid w:val="00CF44AD"/>
    <w:rsid w:val="00CF456A"/>
    <w:rsid w:val="00CF4C92"/>
    <w:rsid w:val="00CF5F6F"/>
    <w:rsid w:val="00CF5FD5"/>
    <w:rsid w:val="00CF70E4"/>
    <w:rsid w:val="00D00EEF"/>
    <w:rsid w:val="00D0182F"/>
    <w:rsid w:val="00D02E08"/>
    <w:rsid w:val="00D03C58"/>
    <w:rsid w:val="00D03F78"/>
    <w:rsid w:val="00D04885"/>
    <w:rsid w:val="00D057F9"/>
    <w:rsid w:val="00D101A2"/>
    <w:rsid w:val="00D10910"/>
    <w:rsid w:val="00D14388"/>
    <w:rsid w:val="00D1454A"/>
    <w:rsid w:val="00D15541"/>
    <w:rsid w:val="00D213F7"/>
    <w:rsid w:val="00D22F9D"/>
    <w:rsid w:val="00D24D9A"/>
    <w:rsid w:val="00D2561A"/>
    <w:rsid w:val="00D27FE7"/>
    <w:rsid w:val="00D3050B"/>
    <w:rsid w:val="00D3198B"/>
    <w:rsid w:val="00D31E0B"/>
    <w:rsid w:val="00D321A1"/>
    <w:rsid w:val="00D32428"/>
    <w:rsid w:val="00D32651"/>
    <w:rsid w:val="00D32933"/>
    <w:rsid w:val="00D329B6"/>
    <w:rsid w:val="00D33197"/>
    <w:rsid w:val="00D36912"/>
    <w:rsid w:val="00D37E5F"/>
    <w:rsid w:val="00D41D67"/>
    <w:rsid w:val="00D42A02"/>
    <w:rsid w:val="00D42FA4"/>
    <w:rsid w:val="00D4391D"/>
    <w:rsid w:val="00D43DBC"/>
    <w:rsid w:val="00D45103"/>
    <w:rsid w:val="00D460B8"/>
    <w:rsid w:val="00D4619E"/>
    <w:rsid w:val="00D46247"/>
    <w:rsid w:val="00D47D75"/>
    <w:rsid w:val="00D51114"/>
    <w:rsid w:val="00D517B5"/>
    <w:rsid w:val="00D52209"/>
    <w:rsid w:val="00D523C5"/>
    <w:rsid w:val="00D52ABB"/>
    <w:rsid w:val="00D54F9A"/>
    <w:rsid w:val="00D54FEB"/>
    <w:rsid w:val="00D55F44"/>
    <w:rsid w:val="00D56D43"/>
    <w:rsid w:val="00D57A0F"/>
    <w:rsid w:val="00D615DB"/>
    <w:rsid w:val="00D61997"/>
    <w:rsid w:val="00D61A14"/>
    <w:rsid w:val="00D62132"/>
    <w:rsid w:val="00D623C9"/>
    <w:rsid w:val="00D63C15"/>
    <w:rsid w:val="00D63E49"/>
    <w:rsid w:val="00D64BFD"/>
    <w:rsid w:val="00D6568D"/>
    <w:rsid w:val="00D66D46"/>
    <w:rsid w:val="00D7144D"/>
    <w:rsid w:val="00D71C4F"/>
    <w:rsid w:val="00D72928"/>
    <w:rsid w:val="00D73556"/>
    <w:rsid w:val="00D736D2"/>
    <w:rsid w:val="00D73B0F"/>
    <w:rsid w:val="00D74858"/>
    <w:rsid w:val="00D74B54"/>
    <w:rsid w:val="00D751B7"/>
    <w:rsid w:val="00D752F1"/>
    <w:rsid w:val="00D75428"/>
    <w:rsid w:val="00D75A8A"/>
    <w:rsid w:val="00D7656D"/>
    <w:rsid w:val="00D77045"/>
    <w:rsid w:val="00D77E25"/>
    <w:rsid w:val="00D8180F"/>
    <w:rsid w:val="00D8277B"/>
    <w:rsid w:val="00D83AFC"/>
    <w:rsid w:val="00D90161"/>
    <w:rsid w:val="00D918EB"/>
    <w:rsid w:val="00D919FE"/>
    <w:rsid w:val="00D91C2E"/>
    <w:rsid w:val="00D91F34"/>
    <w:rsid w:val="00D93827"/>
    <w:rsid w:val="00D94039"/>
    <w:rsid w:val="00D94E83"/>
    <w:rsid w:val="00D95801"/>
    <w:rsid w:val="00D95BF4"/>
    <w:rsid w:val="00D968CB"/>
    <w:rsid w:val="00D96DE6"/>
    <w:rsid w:val="00D97DAB"/>
    <w:rsid w:val="00DA0384"/>
    <w:rsid w:val="00DA04AE"/>
    <w:rsid w:val="00DA0985"/>
    <w:rsid w:val="00DA121A"/>
    <w:rsid w:val="00DA1475"/>
    <w:rsid w:val="00DA1C16"/>
    <w:rsid w:val="00DA3382"/>
    <w:rsid w:val="00DA38B9"/>
    <w:rsid w:val="00DA394B"/>
    <w:rsid w:val="00DA45D6"/>
    <w:rsid w:val="00DA4932"/>
    <w:rsid w:val="00DA6C94"/>
    <w:rsid w:val="00DA716D"/>
    <w:rsid w:val="00DA7295"/>
    <w:rsid w:val="00DA7D69"/>
    <w:rsid w:val="00DB0CB8"/>
    <w:rsid w:val="00DB1034"/>
    <w:rsid w:val="00DB1112"/>
    <w:rsid w:val="00DB4417"/>
    <w:rsid w:val="00DB5001"/>
    <w:rsid w:val="00DB6E8F"/>
    <w:rsid w:val="00DB7211"/>
    <w:rsid w:val="00DB7F49"/>
    <w:rsid w:val="00DC0591"/>
    <w:rsid w:val="00DC15B3"/>
    <w:rsid w:val="00DC3489"/>
    <w:rsid w:val="00DC450A"/>
    <w:rsid w:val="00DC572F"/>
    <w:rsid w:val="00DC5897"/>
    <w:rsid w:val="00DC5F3C"/>
    <w:rsid w:val="00DC67FE"/>
    <w:rsid w:val="00DC7499"/>
    <w:rsid w:val="00DC7688"/>
    <w:rsid w:val="00DD04D6"/>
    <w:rsid w:val="00DD0726"/>
    <w:rsid w:val="00DD2AFC"/>
    <w:rsid w:val="00DD5E18"/>
    <w:rsid w:val="00DD66AE"/>
    <w:rsid w:val="00DD6914"/>
    <w:rsid w:val="00DD7F38"/>
    <w:rsid w:val="00DE0675"/>
    <w:rsid w:val="00DE1772"/>
    <w:rsid w:val="00DE17C9"/>
    <w:rsid w:val="00DE19B3"/>
    <w:rsid w:val="00DE25B1"/>
    <w:rsid w:val="00DE4B1A"/>
    <w:rsid w:val="00DE55D6"/>
    <w:rsid w:val="00DE567E"/>
    <w:rsid w:val="00DF0F19"/>
    <w:rsid w:val="00DF199E"/>
    <w:rsid w:val="00DF1B67"/>
    <w:rsid w:val="00DF2461"/>
    <w:rsid w:val="00DF2BFD"/>
    <w:rsid w:val="00DF5D04"/>
    <w:rsid w:val="00DF68D2"/>
    <w:rsid w:val="00DF6B1F"/>
    <w:rsid w:val="00DF6CB6"/>
    <w:rsid w:val="00E003B7"/>
    <w:rsid w:val="00E01766"/>
    <w:rsid w:val="00E01E73"/>
    <w:rsid w:val="00E0272A"/>
    <w:rsid w:val="00E02CBB"/>
    <w:rsid w:val="00E035B3"/>
    <w:rsid w:val="00E04EB1"/>
    <w:rsid w:val="00E05B1D"/>
    <w:rsid w:val="00E05EC0"/>
    <w:rsid w:val="00E05F2B"/>
    <w:rsid w:val="00E07B90"/>
    <w:rsid w:val="00E1033F"/>
    <w:rsid w:val="00E1073A"/>
    <w:rsid w:val="00E1115A"/>
    <w:rsid w:val="00E11E7A"/>
    <w:rsid w:val="00E12B04"/>
    <w:rsid w:val="00E1411B"/>
    <w:rsid w:val="00E14356"/>
    <w:rsid w:val="00E16866"/>
    <w:rsid w:val="00E17322"/>
    <w:rsid w:val="00E205C5"/>
    <w:rsid w:val="00E208CB"/>
    <w:rsid w:val="00E215A4"/>
    <w:rsid w:val="00E22687"/>
    <w:rsid w:val="00E2371F"/>
    <w:rsid w:val="00E2480B"/>
    <w:rsid w:val="00E26E78"/>
    <w:rsid w:val="00E27415"/>
    <w:rsid w:val="00E27840"/>
    <w:rsid w:val="00E27F0A"/>
    <w:rsid w:val="00E31417"/>
    <w:rsid w:val="00E342E9"/>
    <w:rsid w:val="00E342EC"/>
    <w:rsid w:val="00E344AB"/>
    <w:rsid w:val="00E345E3"/>
    <w:rsid w:val="00E35729"/>
    <w:rsid w:val="00E35DD7"/>
    <w:rsid w:val="00E364F0"/>
    <w:rsid w:val="00E367F8"/>
    <w:rsid w:val="00E36CA4"/>
    <w:rsid w:val="00E37108"/>
    <w:rsid w:val="00E37B2B"/>
    <w:rsid w:val="00E41411"/>
    <w:rsid w:val="00E43CA3"/>
    <w:rsid w:val="00E46617"/>
    <w:rsid w:val="00E46DC7"/>
    <w:rsid w:val="00E47C7F"/>
    <w:rsid w:val="00E502D9"/>
    <w:rsid w:val="00E505B1"/>
    <w:rsid w:val="00E50761"/>
    <w:rsid w:val="00E509C5"/>
    <w:rsid w:val="00E5230B"/>
    <w:rsid w:val="00E52E0D"/>
    <w:rsid w:val="00E52F9D"/>
    <w:rsid w:val="00E53E87"/>
    <w:rsid w:val="00E54B41"/>
    <w:rsid w:val="00E54D2A"/>
    <w:rsid w:val="00E54E49"/>
    <w:rsid w:val="00E55C68"/>
    <w:rsid w:val="00E57080"/>
    <w:rsid w:val="00E60800"/>
    <w:rsid w:val="00E60951"/>
    <w:rsid w:val="00E60A27"/>
    <w:rsid w:val="00E61ECC"/>
    <w:rsid w:val="00E621AE"/>
    <w:rsid w:val="00E622AE"/>
    <w:rsid w:val="00E62808"/>
    <w:rsid w:val="00E63101"/>
    <w:rsid w:val="00E640F5"/>
    <w:rsid w:val="00E652E5"/>
    <w:rsid w:val="00E66087"/>
    <w:rsid w:val="00E67429"/>
    <w:rsid w:val="00E70B7F"/>
    <w:rsid w:val="00E70D8D"/>
    <w:rsid w:val="00E716C4"/>
    <w:rsid w:val="00E72CFD"/>
    <w:rsid w:val="00E745C9"/>
    <w:rsid w:val="00E80BA2"/>
    <w:rsid w:val="00E80C53"/>
    <w:rsid w:val="00E830B6"/>
    <w:rsid w:val="00E83EA7"/>
    <w:rsid w:val="00E83F6D"/>
    <w:rsid w:val="00E83F7A"/>
    <w:rsid w:val="00E840C6"/>
    <w:rsid w:val="00E8516E"/>
    <w:rsid w:val="00E8696D"/>
    <w:rsid w:val="00E873B2"/>
    <w:rsid w:val="00E912AF"/>
    <w:rsid w:val="00E91737"/>
    <w:rsid w:val="00E91AB7"/>
    <w:rsid w:val="00E922BF"/>
    <w:rsid w:val="00E92F21"/>
    <w:rsid w:val="00E934F5"/>
    <w:rsid w:val="00E93610"/>
    <w:rsid w:val="00E93864"/>
    <w:rsid w:val="00E94DF2"/>
    <w:rsid w:val="00E9572B"/>
    <w:rsid w:val="00E958CA"/>
    <w:rsid w:val="00E9671E"/>
    <w:rsid w:val="00E96FE8"/>
    <w:rsid w:val="00EA103B"/>
    <w:rsid w:val="00EA1844"/>
    <w:rsid w:val="00EA22CF"/>
    <w:rsid w:val="00EA25D7"/>
    <w:rsid w:val="00EA367A"/>
    <w:rsid w:val="00EA39A1"/>
    <w:rsid w:val="00EA4435"/>
    <w:rsid w:val="00EA4797"/>
    <w:rsid w:val="00EA4D75"/>
    <w:rsid w:val="00EA7D83"/>
    <w:rsid w:val="00EB3673"/>
    <w:rsid w:val="00EB5440"/>
    <w:rsid w:val="00EB5563"/>
    <w:rsid w:val="00EB5671"/>
    <w:rsid w:val="00EB5E35"/>
    <w:rsid w:val="00EB6F16"/>
    <w:rsid w:val="00EC206D"/>
    <w:rsid w:val="00EC23E2"/>
    <w:rsid w:val="00EC3563"/>
    <w:rsid w:val="00EC4569"/>
    <w:rsid w:val="00EC4FA8"/>
    <w:rsid w:val="00EC5CC8"/>
    <w:rsid w:val="00EC5E91"/>
    <w:rsid w:val="00EC6061"/>
    <w:rsid w:val="00EC6900"/>
    <w:rsid w:val="00EC6F62"/>
    <w:rsid w:val="00ED0A04"/>
    <w:rsid w:val="00ED1887"/>
    <w:rsid w:val="00ED1D23"/>
    <w:rsid w:val="00ED2961"/>
    <w:rsid w:val="00ED30FD"/>
    <w:rsid w:val="00ED3825"/>
    <w:rsid w:val="00ED513F"/>
    <w:rsid w:val="00ED5CF2"/>
    <w:rsid w:val="00ED6402"/>
    <w:rsid w:val="00ED6A17"/>
    <w:rsid w:val="00ED7663"/>
    <w:rsid w:val="00EE1EC6"/>
    <w:rsid w:val="00EE2B4A"/>
    <w:rsid w:val="00EE2E24"/>
    <w:rsid w:val="00EE4C79"/>
    <w:rsid w:val="00EE5CE9"/>
    <w:rsid w:val="00EE6273"/>
    <w:rsid w:val="00EF005A"/>
    <w:rsid w:val="00EF1CAB"/>
    <w:rsid w:val="00EF2581"/>
    <w:rsid w:val="00EF28D8"/>
    <w:rsid w:val="00EF43C3"/>
    <w:rsid w:val="00EF499B"/>
    <w:rsid w:val="00EF4BAE"/>
    <w:rsid w:val="00EF4BD8"/>
    <w:rsid w:val="00EF6137"/>
    <w:rsid w:val="00EF68D9"/>
    <w:rsid w:val="00F00685"/>
    <w:rsid w:val="00F00D31"/>
    <w:rsid w:val="00F018B5"/>
    <w:rsid w:val="00F02183"/>
    <w:rsid w:val="00F0232E"/>
    <w:rsid w:val="00F02A7C"/>
    <w:rsid w:val="00F04A90"/>
    <w:rsid w:val="00F06031"/>
    <w:rsid w:val="00F068FB"/>
    <w:rsid w:val="00F06B89"/>
    <w:rsid w:val="00F07DA7"/>
    <w:rsid w:val="00F10689"/>
    <w:rsid w:val="00F151F1"/>
    <w:rsid w:val="00F214FD"/>
    <w:rsid w:val="00F21F1E"/>
    <w:rsid w:val="00F2449F"/>
    <w:rsid w:val="00F2635C"/>
    <w:rsid w:val="00F31C9F"/>
    <w:rsid w:val="00F333BF"/>
    <w:rsid w:val="00F33DAC"/>
    <w:rsid w:val="00F34701"/>
    <w:rsid w:val="00F35015"/>
    <w:rsid w:val="00F375CF"/>
    <w:rsid w:val="00F37B11"/>
    <w:rsid w:val="00F37FC8"/>
    <w:rsid w:val="00F40116"/>
    <w:rsid w:val="00F40598"/>
    <w:rsid w:val="00F42334"/>
    <w:rsid w:val="00F424C3"/>
    <w:rsid w:val="00F42CB6"/>
    <w:rsid w:val="00F435CA"/>
    <w:rsid w:val="00F45DF8"/>
    <w:rsid w:val="00F46716"/>
    <w:rsid w:val="00F467C6"/>
    <w:rsid w:val="00F474D8"/>
    <w:rsid w:val="00F5060A"/>
    <w:rsid w:val="00F51408"/>
    <w:rsid w:val="00F51418"/>
    <w:rsid w:val="00F51910"/>
    <w:rsid w:val="00F54A2B"/>
    <w:rsid w:val="00F55677"/>
    <w:rsid w:val="00F61351"/>
    <w:rsid w:val="00F6162F"/>
    <w:rsid w:val="00F619E8"/>
    <w:rsid w:val="00F623C8"/>
    <w:rsid w:val="00F638E8"/>
    <w:rsid w:val="00F642F6"/>
    <w:rsid w:val="00F70025"/>
    <w:rsid w:val="00F71705"/>
    <w:rsid w:val="00F72A2C"/>
    <w:rsid w:val="00F739A4"/>
    <w:rsid w:val="00F7465E"/>
    <w:rsid w:val="00F7512F"/>
    <w:rsid w:val="00F80225"/>
    <w:rsid w:val="00F80E4B"/>
    <w:rsid w:val="00F81A53"/>
    <w:rsid w:val="00F81F91"/>
    <w:rsid w:val="00F83E8A"/>
    <w:rsid w:val="00F86E50"/>
    <w:rsid w:val="00F87DE1"/>
    <w:rsid w:val="00F90D66"/>
    <w:rsid w:val="00F91C19"/>
    <w:rsid w:val="00F91F65"/>
    <w:rsid w:val="00F92853"/>
    <w:rsid w:val="00F928A5"/>
    <w:rsid w:val="00F92A9A"/>
    <w:rsid w:val="00F930DC"/>
    <w:rsid w:val="00F93D34"/>
    <w:rsid w:val="00F93DDC"/>
    <w:rsid w:val="00F94545"/>
    <w:rsid w:val="00F95089"/>
    <w:rsid w:val="00F9760B"/>
    <w:rsid w:val="00F97D55"/>
    <w:rsid w:val="00FA15D4"/>
    <w:rsid w:val="00FA17BC"/>
    <w:rsid w:val="00FA2017"/>
    <w:rsid w:val="00FA21A0"/>
    <w:rsid w:val="00FA26B4"/>
    <w:rsid w:val="00FA2A38"/>
    <w:rsid w:val="00FA2CEB"/>
    <w:rsid w:val="00FA36A3"/>
    <w:rsid w:val="00FA3E60"/>
    <w:rsid w:val="00FA636B"/>
    <w:rsid w:val="00FA7187"/>
    <w:rsid w:val="00FA7752"/>
    <w:rsid w:val="00FB0F98"/>
    <w:rsid w:val="00FB12E7"/>
    <w:rsid w:val="00FB24B6"/>
    <w:rsid w:val="00FB2D96"/>
    <w:rsid w:val="00FB32B9"/>
    <w:rsid w:val="00FB4674"/>
    <w:rsid w:val="00FB4ACF"/>
    <w:rsid w:val="00FB5E71"/>
    <w:rsid w:val="00FB784B"/>
    <w:rsid w:val="00FB7C42"/>
    <w:rsid w:val="00FC0BF2"/>
    <w:rsid w:val="00FC1483"/>
    <w:rsid w:val="00FC16AD"/>
    <w:rsid w:val="00FC1EE6"/>
    <w:rsid w:val="00FC29AE"/>
    <w:rsid w:val="00FC5312"/>
    <w:rsid w:val="00FC6FE3"/>
    <w:rsid w:val="00FC7E5C"/>
    <w:rsid w:val="00FD0B43"/>
    <w:rsid w:val="00FD1534"/>
    <w:rsid w:val="00FD1EE8"/>
    <w:rsid w:val="00FD2BD5"/>
    <w:rsid w:val="00FD339D"/>
    <w:rsid w:val="00FD3DB1"/>
    <w:rsid w:val="00FD4385"/>
    <w:rsid w:val="00FD49FB"/>
    <w:rsid w:val="00FD60A2"/>
    <w:rsid w:val="00FD681A"/>
    <w:rsid w:val="00FE0225"/>
    <w:rsid w:val="00FE1D10"/>
    <w:rsid w:val="00FE4628"/>
    <w:rsid w:val="00FE4A32"/>
    <w:rsid w:val="00FE4D43"/>
    <w:rsid w:val="00FE623F"/>
    <w:rsid w:val="00FE682C"/>
    <w:rsid w:val="00FF0ACE"/>
    <w:rsid w:val="00FF1A5F"/>
    <w:rsid w:val="00FF37B3"/>
    <w:rsid w:val="00FF397B"/>
    <w:rsid w:val="00FF4FBD"/>
    <w:rsid w:val="00FF6131"/>
    <w:rsid w:val="00FF67DB"/>
    <w:rsid w:val="00F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741B2"/>
  <w15:docId w15:val="{B4FC1F20-8D88-4C9A-A7EC-C077B881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7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iPriority="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qFormat="1"/>
    <w:lsdException w:name="List Number 3" w:qFormat="1"/>
    <w:lsdException w:name="List Number 4" w:semiHidden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HUD Normal"/>
    <w:qFormat/>
    <w:rsid w:val="00E37108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/>
      <w:sz w:val="22"/>
    </w:rPr>
  </w:style>
  <w:style w:type="paragraph" w:styleId="Heading1">
    <w:name w:val="heading 1"/>
    <w:aliases w:val="HUD Heading 1"/>
    <w:basedOn w:val="Normal"/>
    <w:next w:val="Normal"/>
    <w:link w:val="Heading1Char"/>
    <w:uiPriority w:val="9"/>
    <w:qFormat/>
    <w:rsid w:val="00E37108"/>
    <w:pPr>
      <w:keepNext/>
      <w:keepLines/>
      <w:numPr>
        <w:numId w:val="15"/>
      </w:numPr>
      <w:spacing w:before="24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aliases w:val="HUD Heading 2"/>
    <w:basedOn w:val="Normal"/>
    <w:next w:val="Normal"/>
    <w:link w:val="Heading2Char"/>
    <w:qFormat/>
    <w:rsid w:val="00E37108"/>
    <w:pPr>
      <w:keepNext/>
      <w:keepLines/>
      <w:numPr>
        <w:ilvl w:val="1"/>
        <w:numId w:val="15"/>
      </w:numPr>
      <w:spacing w:before="24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aliases w:val="HUD Heading 3"/>
    <w:basedOn w:val="Normal"/>
    <w:next w:val="Normal"/>
    <w:link w:val="Heading3Char"/>
    <w:uiPriority w:val="9"/>
    <w:qFormat/>
    <w:rsid w:val="00E37108"/>
    <w:pPr>
      <w:keepNext/>
      <w:keepLines/>
      <w:numPr>
        <w:ilvl w:val="2"/>
        <w:numId w:val="15"/>
      </w:numPr>
      <w:spacing w:before="240"/>
      <w:outlineLvl w:val="2"/>
    </w:pPr>
    <w:rPr>
      <w:rFonts w:ascii="Cambria" w:hAnsi="Cambria"/>
      <w:b/>
      <w:bCs/>
    </w:rPr>
  </w:style>
  <w:style w:type="paragraph" w:styleId="Heading4">
    <w:name w:val="heading 4"/>
    <w:aliases w:val="HUD Heading 4"/>
    <w:basedOn w:val="Normal"/>
    <w:next w:val="Normal"/>
    <w:link w:val="Heading4Char"/>
    <w:uiPriority w:val="9"/>
    <w:qFormat/>
    <w:rsid w:val="00E37108"/>
    <w:pPr>
      <w:keepNext/>
      <w:keepLines/>
      <w:spacing w:before="24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37108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37108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108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108"/>
    <w:pPr>
      <w:keepNext/>
      <w:keepLines/>
      <w:spacing w:before="200" w:after="0"/>
      <w:outlineLvl w:val="7"/>
    </w:pPr>
    <w:rPr>
      <w:rFonts w:ascii="Cambria" w:hAnsi="Cambria"/>
      <w:color w:val="4F81BD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10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UD Heading 1 Char"/>
    <w:link w:val="Heading1"/>
    <w:uiPriority w:val="9"/>
    <w:rsid w:val="00E37108"/>
    <w:rPr>
      <w:rFonts w:ascii="Cambria" w:eastAsia="Times New Roman" w:hAnsi="Cambria"/>
      <w:b/>
      <w:bCs/>
      <w:sz w:val="28"/>
      <w:szCs w:val="28"/>
    </w:rPr>
  </w:style>
  <w:style w:type="character" w:customStyle="1" w:styleId="Heading2Char">
    <w:name w:val="Heading 2 Char"/>
    <w:aliases w:val="HUD Heading 2 Char"/>
    <w:link w:val="Heading2"/>
    <w:rsid w:val="00E37108"/>
    <w:rPr>
      <w:rFonts w:ascii="Cambria" w:eastAsia="Times New Roman" w:hAnsi="Cambria"/>
      <w:b/>
      <w:bCs/>
      <w:sz w:val="26"/>
      <w:szCs w:val="26"/>
    </w:rPr>
  </w:style>
  <w:style w:type="character" w:customStyle="1" w:styleId="Heading3Char">
    <w:name w:val="Heading 3 Char"/>
    <w:aliases w:val="HUD Heading 3 Char"/>
    <w:link w:val="Heading3"/>
    <w:uiPriority w:val="9"/>
    <w:rsid w:val="00E37108"/>
    <w:rPr>
      <w:rFonts w:ascii="Cambria" w:eastAsia="Times New Roman" w:hAnsi="Cambria"/>
      <w:b/>
      <w:bCs/>
      <w:sz w:val="22"/>
    </w:rPr>
  </w:style>
  <w:style w:type="character" w:customStyle="1" w:styleId="Heading4Char">
    <w:name w:val="Heading 4 Char"/>
    <w:aliases w:val="HUD Heading 4 Char"/>
    <w:link w:val="Heading4"/>
    <w:uiPriority w:val="9"/>
    <w:rsid w:val="00E37108"/>
    <w:rPr>
      <w:rFonts w:ascii="Cambria" w:eastAsia="Times New Roman" w:hAnsi="Cambria"/>
      <w:b/>
      <w:bCs/>
      <w:i/>
      <w:iCs/>
      <w:sz w:val="22"/>
    </w:rPr>
  </w:style>
  <w:style w:type="character" w:customStyle="1" w:styleId="Heading5Char">
    <w:name w:val="Heading 5 Char"/>
    <w:link w:val="Heading5"/>
    <w:uiPriority w:val="9"/>
    <w:semiHidden/>
    <w:rsid w:val="00E37108"/>
    <w:rPr>
      <w:rFonts w:ascii="Cambria" w:eastAsia="Times New Roman" w:hAnsi="Cambria"/>
      <w:color w:val="243F60"/>
      <w:sz w:val="22"/>
    </w:rPr>
  </w:style>
  <w:style w:type="character" w:customStyle="1" w:styleId="Heading6Char">
    <w:name w:val="Heading 6 Char"/>
    <w:link w:val="Heading6"/>
    <w:uiPriority w:val="9"/>
    <w:semiHidden/>
    <w:rsid w:val="00E37108"/>
    <w:rPr>
      <w:rFonts w:ascii="Cambria" w:eastAsia="Times New Roman" w:hAnsi="Cambria"/>
      <w:i/>
      <w:iCs/>
      <w:color w:val="243F60"/>
      <w:sz w:val="22"/>
    </w:rPr>
  </w:style>
  <w:style w:type="character" w:customStyle="1" w:styleId="Heading7Char">
    <w:name w:val="Heading 7 Char"/>
    <w:link w:val="Heading7"/>
    <w:uiPriority w:val="9"/>
    <w:semiHidden/>
    <w:rsid w:val="00E37108"/>
    <w:rPr>
      <w:rFonts w:ascii="Cambria" w:eastAsia="Times New Roman" w:hAnsi="Cambria"/>
      <w:i/>
      <w:iCs/>
      <w:color w:val="404040"/>
      <w:sz w:val="22"/>
    </w:rPr>
  </w:style>
  <w:style w:type="character" w:customStyle="1" w:styleId="Heading8Char">
    <w:name w:val="Heading 8 Char"/>
    <w:link w:val="Heading8"/>
    <w:uiPriority w:val="9"/>
    <w:semiHidden/>
    <w:rsid w:val="00E37108"/>
    <w:rPr>
      <w:rFonts w:ascii="Cambria" w:eastAsia="Times New Roman" w:hAnsi="Cambria"/>
      <w:color w:val="4F81BD"/>
    </w:rPr>
  </w:style>
  <w:style w:type="character" w:customStyle="1" w:styleId="Heading9Char">
    <w:name w:val="Heading 9 Char"/>
    <w:link w:val="Heading9"/>
    <w:uiPriority w:val="9"/>
    <w:semiHidden/>
    <w:rsid w:val="00E37108"/>
    <w:rPr>
      <w:rFonts w:ascii="Cambria" w:eastAsia="Times New Roman" w:hAnsi="Cambria"/>
      <w:i/>
      <w:iCs/>
      <w:color w:val="404040"/>
    </w:rPr>
  </w:style>
  <w:style w:type="paragraph" w:styleId="Caption">
    <w:name w:val="caption"/>
    <w:aliases w:val="HUD Caption"/>
    <w:basedOn w:val="Normal"/>
    <w:next w:val="Normal"/>
    <w:qFormat/>
    <w:rsid w:val="00E37108"/>
    <w:pPr>
      <w:jc w:val="center"/>
    </w:pPr>
    <w:rPr>
      <w:b/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rsid w:val="00E37108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semiHidden/>
    <w:rsid w:val="00E37108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E37108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semiHidden/>
    <w:rsid w:val="00E37108"/>
    <w:rPr>
      <w:rFonts w:ascii="Cambria" w:eastAsia="Times New Roman" w:hAnsi="Cambria"/>
      <w:i/>
      <w:iCs/>
      <w:color w:val="4F81BD"/>
      <w:spacing w:val="15"/>
      <w:sz w:val="22"/>
      <w:szCs w:val="24"/>
    </w:rPr>
  </w:style>
  <w:style w:type="character" w:styleId="Strong">
    <w:name w:val="Strong"/>
    <w:uiPriority w:val="22"/>
    <w:semiHidden/>
    <w:unhideWhenUsed/>
    <w:rsid w:val="00E37108"/>
    <w:rPr>
      <w:b/>
      <w:bCs/>
    </w:rPr>
  </w:style>
  <w:style w:type="character" w:styleId="Emphasis">
    <w:name w:val="Emphasis"/>
    <w:uiPriority w:val="20"/>
    <w:semiHidden/>
    <w:qFormat/>
    <w:rsid w:val="00E37108"/>
    <w:rPr>
      <w:i/>
      <w:iCs/>
    </w:rPr>
  </w:style>
  <w:style w:type="paragraph" w:styleId="NoSpacing">
    <w:name w:val="No Spacing"/>
    <w:uiPriority w:val="1"/>
    <w:semiHidden/>
    <w:unhideWhenUsed/>
    <w:rsid w:val="00E37108"/>
    <w:rPr>
      <w:sz w:val="22"/>
      <w:szCs w:val="22"/>
      <w:lang w:bidi="en-US"/>
    </w:rPr>
  </w:style>
  <w:style w:type="paragraph" w:styleId="ListParagraph">
    <w:name w:val="List Paragraph"/>
    <w:aliases w:val="3,POCG Table Text"/>
    <w:basedOn w:val="Normal"/>
    <w:next w:val="Normal"/>
    <w:uiPriority w:val="34"/>
    <w:qFormat/>
    <w:rsid w:val="00E37108"/>
    <w:pPr>
      <w:spacing w:after="0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E37108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E37108"/>
    <w:rPr>
      <w:rFonts w:ascii="Calibri" w:eastAsia="Times New Roman" w:hAnsi="Calibri"/>
      <w:i/>
      <w:iCs/>
      <w:color w:val="00000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E3710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E37108"/>
    <w:rPr>
      <w:rFonts w:ascii="Calibri" w:eastAsia="Times New Roman" w:hAnsi="Calibri"/>
      <w:b/>
      <w:bCs/>
      <w:i/>
      <w:iCs/>
      <w:color w:val="4F81BD"/>
      <w:sz w:val="22"/>
    </w:rPr>
  </w:style>
  <w:style w:type="character" w:styleId="SubtleEmphasis">
    <w:name w:val="Subtle Emphasis"/>
    <w:uiPriority w:val="19"/>
    <w:semiHidden/>
    <w:unhideWhenUsed/>
    <w:rsid w:val="00E37108"/>
    <w:rPr>
      <w:i/>
      <w:iCs/>
      <w:color w:val="808080"/>
    </w:rPr>
  </w:style>
  <w:style w:type="character" w:styleId="IntenseEmphasis">
    <w:name w:val="Intense Emphasis"/>
    <w:uiPriority w:val="21"/>
    <w:semiHidden/>
    <w:unhideWhenUsed/>
    <w:rsid w:val="00E37108"/>
    <w:rPr>
      <w:b/>
      <w:bCs/>
      <w:i/>
      <w:iCs/>
      <w:color w:val="4F81BD"/>
    </w:rPr>
  </w:style>
  <w:style w:type="character" w:styleId="SubtleReference">
    <w:name w:val="Subtle Reference"/>
    <w:uiPriority w:val="31"/>
    <w:semiHidden/>
    <w:unhideWhenUsed/>
    <w:rsid w:val="00E37108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unhideWhenUsed/>
    <w:rsid w:val="00E37108"/>
    <w:rPr>
      <w:b/>
      <w:bCs/>
      <w:smallCaps/>
      <w:color w:val="C0504D"/>
      <w:spacing w:val="5"/>
      <w:u w:val="single"/>
    </w:rPr>
  </w:style>
  <w:style w:type="numbering" w:customStyle="1" w:styleId="P1BulletedList">
    <w:name w:val="P1 Bulleted List"/>
    <w:uiPriority w:val="99"/>
    <w:rsid w:val="00E37108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qFormat/>
    <w:rsid w:val="00E37108"/>
    <w:pPr>
      <w:outlineLvl w:val="9"/>
    </w:pPr>
  </w:style>
  <w:style w:type="paragraph" w:styleId="Footer">
    <w:name w:val="footer"/>
    <w:aliases w:val="HUD Footer,P1 Footer,POCG Footer"/>
    <w:basedOn w:val="Normal"/>
    <w:link w:val="FooterChar"/>
    <w:uiPriority w:val="99"/>
    <w:qFormat/>
    <w:rsid w:val="00E37108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FooterChar">
    <w:name w:val="Footer Char"/>
    <w:aliases w:val="HUD Footer Char,P1 Footer Char,POCG Footer Char"/>
    <w:link w:val="Footer"/>
    <w:uiPriority w:val="99"/>
    <w:rsid w:val="00E37108"/>
    <w:rPr>
      <w:rFonts w:ascii="Calibri" w:eastAsia="Times New Roman" w:hAnsi="Calibri"/>
      <w:b/>
    </w:rPr>
  </w:style>
  <w:style w:type="paragraph" w:styleId="Header">
    <w:name w:val="header"/>
    <w:aliases w:val="HUD Header"/>
    <w:basedOn w:val="Normal"/>
    <w:link w:val="HeaderChar"/>
    <w:uiPriority w:val="97"/>
    <w:rsid w:val="00E37108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HeaderChar">
    <w:name w:val="Header Char"/>
    <w:aliases w:val="HUD Header Char"/>
    <w:link w:val="Header"/>
    <w:uiPriority w:val="97"/>
    <w:rsid w:val="00E37108"/>
    <w:rPr>
      <w:rFonts w:ascii="Calibri" w:eastAsia="Times New Roman" w:hAnsi="Calibri"/>
    </w:rPr>
  </w:style>
  <w:style w:type="numbering" w:customStyle="1" w:styleId="P1NumberingList">
    <w:name w:val="P1 Numbering List"/>
    <w:uiPriority w:val="99"/>
    <w:rsid w:val="00E37108"/>
    <w:pPr>
      <w:numPr>
        <w:numId w:val="4"/>
      </w:numPr>
    </w:pPr>
  </w:style>
  <w:style w:type="paragraph" w:styleId="ListBullet2">
    <w:name w:val="List Bullet 2"/>
    <w:aliases w:val="P1 List Bullet 2,POCG List Bullet 2"/>
    <w:basedOn w:val="Normal"/>
    <w:uiPriority w:val="99"/>
    <w:semiHidden/>
    <w:qFormat/>
    <w:rsid w:val="00E37108"/>
    <w:pPr>
      <w:numPr>
        <w:numId w:val="10"/>
      </w:numPr>
      <w:ind w:left="1080"/>
    </w:pPr>
  </w:style>
  <w:style w:type="paragraph" w:styleId="ListBullet3">
    <w:name w:val="List Bullet 3"/>
    <w:basedOn w:val="Normal"/>
    <w:uiPriority w:val="99"/>
    <w:semiHidden/>
    <w:unhideWhenUsed/>
    <w:rsid w:val="00E37108"/>
    <w:pPr>
      <w:numPr>
        <w:numId w:val="1"/>
      </w:numPr>
    </w:pPr>
  </w:style>
  <w:style w:type="paragraph" w:styleId="ListNumber">
    <w:name w:val="List Number"/>
    <w:aliases w:val="j,P1 List Number,POCG List Number"/>
    <w:basedOn w:val="Normal"/>
    <w:next w:val="List2"/>
    <w:uiPriority w:val="99"/>
    <w:semiHidden/>
    <w:qFormat/>
    <w:rsid w:val="00E37108"/>
    <w:pPr>
      <w:numPr>
        <w:numId w:val="9"/>
      </w:numPr>
    </w:pPr>
    <w:rPr>
      <w:color w:val="000000"/>
    </w:rPr>
  </w:style>
  <w:style w:type="paragraph" w:styleId="NormalWeb">
    <w:name w:val="Normal (Web)"/>
    <w:basedOn w:val="Normal"/>
    <w:uiPriority w:val="99"/>
    <w:unhideWhenUsed/>
    <w:rsid w:val="00E37108"/>
    <w:rPr>
      <w:rFonts w:ascii="Times New Roman" w:hAnsi="Times New Roman"/>
      <w:szCs w:val="24"/>
    </w:rPr>
  </w:style>
  <w:style w:type="table" w:styleId="TableGrid">
    <w:name w:val="Table Grid"/>
    <w:basedOn w:val="TableNormal"/>
    <w:uiPriority w:val="59"/>
    <w:rsid w:val="00E37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UDTableText">
    <w:name w:val="HUD Table Text"/>
    <w:basedOn w:val="Normal"/>
    <w:qFormat/>
    <w:rsid w:val="00E37108"/>
    <w:pPr>
      <w:spacing w:before="60" w:after="60"/>
    </w:pPr>
    <w:rPr>
      <w:sz w:val="20"/>
    </w:rPr>
  </w:style>
  <w:style w:type="paragraph" w:styleId="List2">
    <w:name w:val="List 2"/>
    <w:basedOn w:val="Normal"/>
    <w:uiPriority w:val="99"/>
    <w:semiHidden/>
    <w:unhideWhenUsed/>
    <w:rsid w:val="00E37108"/>
    <w:pPr>
      <w:ind w:left="720" w:hanging="360"/>
      <w:contextualSpacing/>
    </w:pPr>
  </w:style>
  <w:style w:type="paragraph" w:styleId="List">
    <w:name w:val="List"/>
    <w:aliases w:val="HUD List Number 1"/>
    <w:basedOn w:val="Normal"/>
    <w:uiPriority w:val="99"/>
    <w:qFormat/>
    <w:rsid w:val="00E37108"/>
    <w:pPr>
      <w:numPr>
        <w:numId w:val="11"/>
      </w:numPr>
    </w:pPr>
  </w:style>
  <w:style w:type="paragraph" w:styleId="List4">
    <w:name w:val="List 4"/>
    <w:basedOn w:val="Normal"/>
    <w:uiPriority w:val="99"/>
    <w:semiHidden/>
    <w:unhideWhenUsed/>
    <w:rsid w:val="00E37108"/>
    <w:pPr>
      <w:ind w:left="1440" w:hanging="36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E37108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37108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37108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37108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37108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37108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37108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37108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37108"/>
    <w:pPr>
      <w:spacing w:after="0"/>
      <w:ind w:left="2160" w:hanging="240"/>
    </w:pPr>
  </w:style>
  <w:style w:type="paragraph" w:customStyle="1" w:styleId="HUDTableofContentsHeading">
    <w:name w:val="HUD Table of Contents Heading"/>
    <w:basedOn w:val="Heading1"/>
    <w:qFormat/>
    <w:rsid w:val="00E37108"/>
    <w:pPr>
      <w:numPr>
        <w:numId w:val="0"/>
      </w:numPr>
    </w:pPr>
  </w:style>
  <w:style w:type="paragraph" w:customStyle="1" w:styleId="TableofContentsHeading">
    <w:name w:val="Table of Contents Heading"/>
    <w:basedOn w:val="Heading1"/>
    <w:semiHidden/>
    <w:rsid w:val="00E37108"/>
    <w:pPr>
      <w:numPr>
        <w:numId w:val="0"/>
      </w:numPr>
    </w:pPr>
  </w:style>
  <w:style w:type="paragraph" w:customStyle="1" w:styleId="POCGTableofContentsHeading">
    <w:name w:val="POCG Table of Contents Heading"/>
    <w:basedOn w:val="Heading1"/>
    <w:semiHidden/>
    <w:rsid w:val="00E37108"/>
    <w:pPr>
      <w:numPr>
        <w:numId w:val="0"/>
      </w:numPr>
      <w:spacing w:before="0"/>
    </w:pPr>
  </w:style>
  <w:style w:type="paragraph" w:styleId="TOC2">
    <w:name w:val="toc 2"/>
    <w:basedOn w:val="Normal"/>
    <w:next w:val="Normal"/>
    <w:autoRedefine/>
    <w:uiPriority w:val="39"/>
    <w:rsid w:val="00E371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E37108"/>
    <w:pPr>
      <w:spacing w:after="100"/>
      <w:ind w:left="480"/>
    </w:pPr>
  </w:style>
  <w:style w:type="paragraph" w:styleId="ListNumber2">
    <w:name w:val="List Number 2"/>
    <w:aliases w:val="HUD List Number 2"/>
    <w:basedOn w:val="Normal"/>
    <w:uiPriority w:val="99"/>
    <w:qFormat/>
    <w:rsid w:val="00E37108"/>
    <w:pPr>
      <w:numPr>
        <w:ilvl w:val="1"/>
        <w:numId w:val="11"/>
      </w:numPr>
      <w:contextualSpacing/>
    </w:pPr>
  </w:style>
  <w:style w:type="paragraph" w:customStyle="1" w:styleId="SubparagraphHeader">
    <w:name w:val="Subparagraph Header"/>
    <w:basedOn w:val="Normal"/>
    <w:next w:val="Normal"/>
    <w:semiHidden/>
    <w:unhideWhenUsed/>
    <w:rsid w:val="00E37108"/>
    <w:pPr>
      <w:keepNext/>
    </w:pPr>
    <w:rPr>
      <w:rFonts w:ascii="Times New Roman" w:hAnsi="Times New Roman"/>
      <w:i/>
      <w:u w:val="single"/>
    </w:rPr>
  </w:style>
  <w:style w:type="numbering" w:customStyle="1" w:styleId="StyleNumbered1">
    <w:name w:val="Style Numbered1"/>
    <w:basedOn w:val="NoList"/>
    <w:rsid w:val="00E37108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1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7108"/>
    <w:rPr>
      <w:rFonts w:ascii="Tahoma" w:eastAsia="Times New Roman" w:hAnsi="Tahoma" w:cs="Tahoma"/>
      <w:sz w:val="16"/>
      <w:szCs w:val="16"/>
    </w:rPr>
  </w:style>
  <w:style w:type="paragraph" w:styleId="ListNumber3">
    <w:name w:val="List Number 3"/>
    <w:aliases w:val="HUD List Number 3"/>
    <w:basedOn w:val="Normal"/>
    <w:uiPriority w:val="99"/>
    <w:qFormat/>
    <w:rsid w:val="00E37108"/>
    <w:pPr>
      <w:numPr>
        <w:ilvl w:val="2"/>
        <w:numId w:val="11"/>
      </w:numPr>
      <w:contextualSpacing/>
    </w:pPr>
  </w:style>
  <w:style w:type="paragraph" w:styleId="TOC1">
    <w:name w:val="toc 1"/>
    <w:aliases w:val="HUD TOC 1"/>
    <w:basedOn w:val="Normal"/>
    <w:next w:val="Normal"/>
    <w:autoRedefine/>
    <w:uiPriority w:val="39"/>
    <w:unhideWhenUsed/>
    <w:qFormat/>
    <w:rsid w:val="00E37108"/>
    <w:pPr>
      <w:tabs>
        <w:tab w:val="right" w:leader="dot" w:pos="9350"/>
      </w:tabs>
      <w:spacing w:after="100"/>
    </w:pPr>
  </w:style>
  <w:style w:type="character" w:styleId="Hyperlink">
    <w:name w:val="Hyperlink"/>
    <w:aliases w:val="HUD Hyperlink"/>
    <w:uiPriority w:val="99"/>
    <w:qFormat/>
    <w:rsid w:val="00E37108"/>
    <w:rPr>
      <w:rFonts w:ascii="Calibri" w:hAnsi="Calibri"/>
      <w:color w:val="0000FF"/>
      <w:sz w:val="22"/>
      <w:u w:val="single"/>
    </w:rPr>
  </w:style>
  <w:style w:type="paragraph" w:customStyle="1" w:styleId="Default">
    <w:name w:val="Default"/>
    <w:semiHidden/>
    <w:rsid w:val="00E371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semiHidden/>
    <w:rsid w:val="00E37108"/>
  </w:style>
  <w:style w:type="character" w:customStyle="1" w:styleId="apple-converted-space">
    <w:name w:val="apple-converted-space"/>
    <w:basedOn w:val="DefaultParagraphFont"/>
    <w:semiHidden/>
    <w:rsid w:val="00E37108"/>
  </w:style>
  <w:style w:type="character" w:customStyle="1" w:styleId="green">
    <w:name w:val="green"/>
    <w:basedOn w:val="DefaultParagraphFont"/>
    <w:semiHidden/>
    <w:rsid w:val="00E37108"/>
  </w:style>
  <w:style w:type="character" w:customStyle="1" w:styleId="red">
    <w:name w:val="red"/>
    <w:basedOn w:val="DefaultParagraphFont"/>
    <w:semiHidden/>
    <w:rsid w:val="00E37108"/>
  </w:style>
  <w:style w:type="character" w:styleId="CommentReference">
    <w:name w:val="annotation reference"/>
    <w:uiPriority w:val="99"/>
    <w:semiHidden/>
    <w:unhideWhenUsed/>
    <w:rsid w:val="00E371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7108"/>
    <w:rPr>
      <w:sz w:val="20"/>
    </w:rPr>
  </w:style>
  <w:style w:type="character" w:customStyle="1" w:styleId="CommentTextChar">
    <w:name w:val="Comment Text Char"/>
    <w:link w:val="CommentText"/>
    <w:uiPriority w:val="99"/>
    <w:rsid w:val="00E37108"/>
    <w:rPr>
      <w:rFonts w:ascii="Calibri" w:eastAsia="Times New Roman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10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7108"/>
    <w:rPr>
      <w:rFonts w:ascii="Calibri" w:eastAsia="Times New Roman" w:hAnsi="Calibri" w:cs="Times New Roman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710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3710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37108"/>
    <w:pPr>
      <w:spacing w:after="100"/>
      <w:ind w:left="1100"/>
    </w:pPr>
  </w:style>
  <w:style w:type="paragraph" w:customStyle="1" w:styleId="AcronymsList">
    <w:name w:val="Acronyms List"/>
    <w:basedOn w:val="Normal"/>
    <w:autoRedefine/>
    <w:uiPriority w:val="99"/>
    <w:semiHidden/>
    <w:unhideWhenUsed/>
    <w:rsid w:val="00E37108"/>
    <w:pPr>
      <w:spacing w:after="0"/>
      <w:ind w:left="1440" w:hanging="1440"/>
    </w:pPr>
    <w:rPr>
      <w:rFonts w:ascii="Times New Roman" w:hAnsi="Times New Roman"/>
      <w:szCs w:val="24"/>
    </w:rPr>
  </w:style>
  <w:style w:type="paragraph" w:customStyle="1" w:styleId="HUDBulletLevel1">
    <w:name w:val="HUD Bullet Level 1"/>
    <w:basedOn w:val="List"/>
    <w:qFormat/>
    <w:rsid w:val="00E37108"/>
    <w:pPr>
      <w:numPr>
        <w:numId w:val="14"/>
      </w:numPr>
    </w:pPr>
    <w:rPr>
      <w:szCs w:val="24"/>
    </w:rPr>
  </w:style>
  <w:style w:type="paragraph" w:customStyle="1" w:styleId="HUDBulletLevel2">
    <w:name w:val="HUD Bullet Level 2"/>
    <w:basedOn w:val="HUDBulletLevel1"/>
    <w:qFormat/>
    <w:rsid w:val="00E37108"/>
    <w:pPr>
      <w:numPr>
        <w:ilvl w:val="1"/>
      </w:numPr>
    </w:pPr>
  </w:style>
  <w:style w:type="paragraph" w:customStyle="1" w:styleId="HUDBulletLevel3">
    <w:name w:val="HUD Bullet Level 3"/>
    <w:basedOn w:val="HUDBulletLevel2"/>
    <w:qFormat/>
    <w:rsid w:val="00E37108"/>
    <w:pPr>
      <w:numPr>
        <w:ilvl w:val="2"/>
      </w:numPr>
    </w:pPr>
  </w:style>
  <w:style w:type="paragraph" w:customStyle="1" w:styleId="ProjectName">
    <w:name w:val="Project Name"/>
    <w:basedOn w:val="Normal"/>
    <w:semiHidden/>
    <w:unhideWhenUsed/>
    <w:rsid w:val="00E37108"/>
    <w:pPr>
      <w:spacing w:before="2400"/>
      <w:jc w:val="right"/>
    </w:pPr>
    <w:rPr>
      <w:rFonts w:ascii="Times New Roman" w:hAnsi="Times New Roman"/>
      <w:b/>
      <w:bCs/>
      <w:sz w:val="40"/>
      <w:szCs w:val="40"/>
    </w:rPr>
  </w:style>
  <w:style w:type="paragraph" w:customStyle="1" w:styleId="RMTOStandardHeaders">
    <w:name w:val="RMTO Standard Headers"/>
    <w:basedOn w:val="Normal"/>
    <w:autoRedefine/>
    <w:semiHidden/>
    <w:unhideWhenUsed/>
    <w:rsid w:val="00E37108"/>
    <w:pPr>
      <w:widowControl w:val="0"/>
      <w:spacing w:before="60"/>
    </w:pPr>
    <w:rPr>
      <w:rFonts w:ascii="Times New Roman" w:hAnsi="Times New Roman"/>
      <w:b/>
      <w:sz w:val="28"/>
      <w:szCs w:val="28"/>
    </w:rPr>
  </w:style>
  <w:style w:type="paragraph" w:customStyle="1" w:styleId="SecondaryTitle">
    <w:name w:val="Secondary Title"/>
    <w:basedOn w:val="Normal"/>
    <w:semiHidden/>
    <w:unhideWhenUsed/>
    <w:rsid w:val="00E37108"/>
    <w:rPr>
      <w:rFonts w:ascii="Times New Roman" w:hAnsi="Times New Roman"/>
      <w:b/>
      <w:sz w:val="40"/>
      <w:szCs w:val="40"/>
    </w:rPr>
  </w:style>
  <w:style w:type="paragraph" w:styleId="TableofFigures">
    <w:name w:val="table of figures"/>
    <w:basedOn w:val="Normal"/>
    <w:next w:val="Normal"/>
    <w:uiPriority w:val="99"/>
    <w:rsid w:val="00E37108"/>
    <w:rPr>
      <w:rFonts w:ascii="Times New Roman" w:hAnsi="Times New Roman"/>
      <w:szCs w:val="24"/>
    </w:rPr>
  </w:style>
  <w:style w:type="paragraph" w:customStyle="1" w:styleId="TOCTFHeading">
    <w:name w:val="TOC T&amp;F Heading"/>
    <w:basedOn w:val="TOCHeading"/>
    <w:next w:val="Normal"/>
    <w:autoRedefine/>
    <w:semiHidden/>
    <w:unhideWhenUsed/>
    <w:rsid w:val="00E37108"/>
    <w:pPr>
      <w:keepLines w:val="0"/>
      <w:numPr>
        <w:numId w:val="0"/>
      </w:numPr>
      <w:spacing w:before="0"/>
    </w:pPr>
    <w:rPr>
      <w:rFonts w:ascii="Times New Roman Bold" w:hAnsi="Times New Roman Bold"/>
      <w:sz w:val="40"/>
      <w:szCs w:val="40"/>
    </w:rPr>
  </w:style>
  <w:style w:type="paragraph" w:customStyle="1" w:styleId="TOCTFItems">
    <w:name w:val="TOC T&amp;F Items"/>
    <w:basedOn w:val="TOC1"/>
    <w:next w:val="Normal"/>
    <w:autoRedefine/>
    <w:semiHidden/>
    <w:unhideWhenUsed/>
    <w:rsid w:val="00E37108"/>
    <w:pPr>
      <w:tabs>
        <w:tab w:val="left" w:pos="480"/>
        <w:tab w:val="right" w:leader="dot" w:pos="10070"/>
      </w:tabs>
      <w:spacing w:before="120" w:after="120"/>
    </w:pPr>
    <w:rPr>
      <w:rFonts w:ascii="Times New Roman Bold" w:hAnsi="Times New Roman Bold"/>
      <w:b/>
      <w:bCs/>
      <w:smallCaps/>
      <w:noProof/>
      <w:szCs w:val="24"/>
    </w:rPr>
  </w:style>
  <w:style w:type="paragraph" w:customStyle="1" w:styleId="Version">
    <w:name w:val="Version"/>
    <w:basedOn w:val="Normal"/>
    <w:semiHidden/>
    <w:unhideWhenUsed/>
    <w:rsid w:val="00E37108"/>
    <w:pPr>
      <w:jc w:val="right"/>
    </w:pPr>
    <w:rPr>
      <w:rFonts w:ascii="Times New Roman" w:hAnsi="Times New Roman"/>
      <w:sz w:val="28"/>
      <w:szCs w:val="28"/>
    </w:rPr>
  </w:style>
  <w:style w:type="paragraph" w:styleId="ListBullet5">
    <w:name w:val="List Bullet 5"/>
    <w:basedOn w:val="Normal"/>
    <w:semiHidden/>
    <w:rsid w:val="00E37108"/>
    <w:pPr>
      <w:tabs>
        <w:tab w:val="num" w:pos="1800"/>
      </w:tabs>
      <w:ind w:left="1800" w:hanging="360"/>
    </w:pPr>
    <w:rPr>
      <w:rFonts w:ascii="Times New Roman" w:hAnsi="Times New Roman"/>
      <w:szCs w:val="24"/>
    </w:rPr>
  </w:style>
  <w:style w:type="paragraph" w:customStyle="1" w:styleId="MainTitle">
    <w:name w:val="Main Title"/>
    <w:basedOn w:val="Normal"/>
    <w:next w:val="ProjectName"/>
    <w:semiHidden/>
    <w:unhideWhenUsed/>
    <w:rsid w:val="00E37108"/>
    <w:pPr>
      <w:spacing w:before="2640"/>
      <w:jc w:val="right"/>
    </w:pPr>
    <w:rPr>
      <w:rFonts w:ascii="Times New Roman" w:hAnsi="Times New Roman"/>
      <w:b/>
      <w:bCs/>
      <w:kern w:val="28"/>
      <w:sz w:val="64"/>
      <w:szCs w:val="64"/>
    </w:rPr>
  </w:style>
  <w:style w:type="character" w:styleId="FollowedHyperlink">
    <w:name w:val="FollowedHyperlink"/>
    <w:uiPriority w:val="99"/>
    <w:semiHidden/>
    <w:unhideWhenUsed/>
    <w:rsid w:val="00E37108"/>
    <w:rPr>
      <w:color w:val="800080"/>
      <w:u w:val="single"/>
    </w:rPr>
  </w:style>
  <w:style w:type="paragraph" w:styleId="FootnoteText">
    <w:name w:val="footnote text"/>
    <w:aliases w:val="HUD Footnote Text"/>
    <w:basedOn w:val="Normal"/>
    <w:link w:val="FootnoteTextChar"/>
    <w:uiPriority w:val="99"/>
    <w:qFormat/>
    <w:rsid w:val="00E37108"/>
    <w:pPr>
      <w:spacing w:after="0"/>
    </w:pPr>
    <w:rPr>
      <w:sz w:val="20"/>
    </w:rPr>
  </w:style>
  <w:style w:type="character" w:customStyle="1" w:styleId="FootnoteTextChar">
    <w:name w:val="Footnote Text Char"/>
    <w:aliases w:val="HUD Footnote Text Char"/>
    <w:link w:val="FootnoteText"/>
    <w:uiPriority w:val="99"/>
    <w:rsid w:val="00E37108"/>
    <w:rPr>
      <w:rFonts w:ascii="Calibri" w:eastAsia="Times New Roman" w:hAnsi="Calibri" w:cs="Times New Roman"/>
    </w:rPr>
  </w:style>
  <w:style w:type="character" w:styleId="FootnoteReference">
    <w:name w:val="footnote reference"/>
    <w:uiPriority w:val="99"/>
    <w:semiHidden/>
    <w:unhideWhenUsed/>
    <w:rsid w:val="00E37108"/>
    <w:rPr>
      <w:vertAlign w:val="superscript"/>
    </w:rPr>
  </w:style>
  <w:style w:type="paragraph" w:customStyle="1" w:styleId="SubsectionHeader">
    <w:name w:val="Subsection Header"/>
    <w:basedOn w:val="Normal"/>
    <w:link w:val="SubsectionHeaderChar"/>
    <w:semiHidden/>
    <w:unhideWhenUsed/>
    <w:rsid w:val="00E37108"/>
    <w:pPr>
      <w:spacing w:before="240" w:after="0"/>
    </w:pPr>
    <w:rPr>
      <w:rFonts w:ascii="Arial" w:hAnsi="Arial"/>
      <w:b/>
      <w:sz w:val="20"/>
    </w:rPr>
  </w:style>
  <w:style w:type="character" w:customStyle="1" w:styleId="SubsectionHeaderChar">
    <w:name w:val="Subsection Header Char"/>
    <w:link w:val="SubsectionHeader"/>
    <w:semiHidden/>
    <w:rsid w:val="00E37108"/>
    <w:rPr>
      <w:rFonts w:ascii="Arial" w:eastAsia="Times New Roman" w:hAnsi="Arial"/>
      <w:b/>
    </w:rPr>
  </w:style>
  <w:style w:type="paragraph" w:customStyle="1" w:styleId="x">
    <w:name w:val="x"/>
    <w:basedOn w:val="Normal"/>
    <w:semiHidden/>
    <w:unhideWhenUsed/>
    <w:rsid w:val="00E37108"/>
    <w:pPr>
      <w:jc w:val="center"/>
    </w:pPr>
    <w:rPr>
      <w:bCs/>
      <w:color w:val="FFFFFF"/>
    </w:rPr>
  </w:style>
  <w:style w:type="numbering" w:customStyle="1" w:styleId="P1Headings">
    <w:name w:val="P1 Headings"/>
    <w:uiPriority w:val="99"/>
    <w:rsid w:val="00E37108"/>
    <w:pPr>
      <w:numPr>
        <w:numId w:val="7"/>
      </w:numPr>
    </w:pPr>
  </w:style>
  <w:style w:type="paragraph" w:customStyle="1" w:styleId="HUDTableHeading">
    <w:name w:val="HUD Table Heading"/>
    <w:basedOn w:val="Normal"/>
    <w:qFormat/>
    <w:rsid w:val="009F7270"/>
    <w:pPr>
      <w:spacing w:after="0"/>
      <w:jc w:val="center"/>
    </w:pPr>
    <w:rPr>
      <w:color w:val="FFFFFF"/>
      <w:szCs w:val="24"/>
    </w:rPr>
  </w:style>
  <w:style w:type="paragraph" w:customStyle="1" w:styleId="P1Title">
    <w:name w:val="P1 Title"/>
    <w:basedOn w:val="Title"/>
    <w:semiHidden/>
    <w:rsid w:val="00E37108"/>
    <w:pPr>
      <w:spacing w:before="720"/>
      <w:jc w:val="center"/>
    </w:pPr>
    <w:rPr>
      <w:sz w:val="72"/>
    </w:rPr>
  </w:style>
  <w:style w:type="table" w:customStyle="1" w:styleId="HUDTables">
    <w:name w:val="HUD Tables"/>
    <w:basedOn w:val="TableNormal"/>
    <w:uiPriority w:val="99"/>
    <w:rsid w:val="00E37108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Calibri" w:hAnsi="Calibri"/>
        <w:b/>
        <w:color w:val="FFFFFF"/>
        <w:sz w:val="24"/>
      </w:rPr>
      <w:tblPr/>
      <w:tcPr>
        <w:shd w:val="clear" w:color="auto" w:fill="4F81BD"/>
      </w:tcPr>
    </w:tblStylePr>
    <w:tblStylePr w:type="lastRow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1Vert">
      <w:rPr>
        <w:rFonts w:ascii="Calibri" w:hAnsi="Calibri"/>
        <w:sz w:val="20"/>
      </w:rPr>
    </w:tblStylePr>
    <w:tblStylePr w:type="band2Horz">
      <w:rPr>
        <w:rFonts w:ascii="Calibri" w:hAnsi="Calibri"/>
        <w:sz w:val="20"/>
      </w:rPr>
    </w:tblStylePr>
  </w:style>
  <w:style w:type="table" w:customStyle="1" w:styleId="LightList1">
    <w:name w:val="Light List1"/>
    <w:basedOn w:val="TableNormal"/>
    <w:uiPriority w:val="61"/>
    <w:rsid w:val="00E3710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HUDSubsectionHeader">
    <w:name w:val="HUD Subsection Header"/>
    <w:basedOn w:val="Normal"/>
    <w:qFormat/>
    <w:rsid w:val="00E37108"/>
    <w:pPr>
      <w:keepNext/>
      <w:spacing w:before="120"/>
    </w:pPr>
    <w:rPr>
      <w:b/>
      <w:u w:val="single"/>
    </w:rPr>
  </w:style>
  <w:style w:type="paragraph" w:customStyle="1" w:styleId="HUDTableBullet1">
    <w:name w:val="HUD Table Bullet 1"/>
    <w:basedOn w:val="HUDBulletLevel1"/>
    <w:qFormat/>
    <w:rsid w:val="00E37108"/>
    <w:pPr>
      <w:numPr>
        <w:numId w:val="12"/>
      </w:numPr>
      <w:spacing w:before="60" w:after="60"/>
    </w:pPr>
    <w:rPr>
      <w:sz w:val="20"/>
    </w:rPr>
  </w:style>
  <w:style w:type="paragraph" w:customStyle="1" w:styleId="TableBullet2">
    <w:name w:val="Table Bullet 2"/>
    <w:basedOn w:val="HUDBulletLevel1"/>
    <w:semiHidden/>
    <w:qFormat/>
    <w:rsid w:val="00E37108"/>
    <w:pPr>
      <w:numPr>
        <w:ilvl w:val="1"/>
        <w:numId w:val="12"/>
      </w:numPr>
    </w:pPr>
    <w:rPr>
      <w:sz w:val="20"/>
    </w:rPr>
  </w:style>
  <w:style w:type="paragraph" w:customStyle="1" w:styleId="HUDTableBullet3">
    <w:name w:val="HUD Table Bullet 3"/>
    <w:basedOn w:val="HUDBulletLevel1"/>
    <w:qFormat/>
    <w:rsid w:val="00E37108"/>
    <w:pPr>
      <w:spacing w:before="60" w:after="60"/>
    </w:pPr>
    <w:rPr>
      <w:sz w:val="20"/>
    </w:rPr>
  </w:style>
  <w:style w:type="numbering" w:customStyle="1" w:styleId="P1TableBullets">
    <w:name w:val="P1 Table Bullets"/>
    <w:uiPriority w:val="99"/>
    <w:rsid w:val="00E37108"/>
    <w:pPr>
      <w:numPr>
        <w:numId w:val="5"/>
      </w:numPr>
    </w:pPr>
  </w:style>
  <w:style w:type="paragraph" w:customStyle="1" w:styleId="HUDShortBulletedList">
    <w:name w:val="HUD Short Bulleted List"/>
    <w:basedOn w:val="HUDTableBullet1"/>
    <w:qFormat/>
    <w:rsid w:val="00607F19"/>
    <w:pPr>
      <w:spacing w:before="0" w:after="120"/>
      <w:ind w:left="576"/>
      <w:contextualSpacing/>
    </w:pPr>
    <w:rPr>
      <w:sz w:val="22"/>
    </w:rPr>
  </w:style>
  <w:style w:type="paragraph" w:styleId="ListBullet">
    <w:name w:val="List Bullet"/>
    <w:basedOn w:val="Normal"/>
    <w:semiHidden/>
    <w:unhideWhenUsed/>
    <w:qFormat/>
    <w:rsid w:val="00E37108"/>
    <w:pPr>
      <w:numPr>
        <w:numId w:val="8"/>
      </w:numPr>
      <w:contextualSpacing/>
    </w:pPr>
  </w:style>
  <w:style w:type="paragraph" w:customStyle="1" w:styleId="BulletLevel1">
    <w:name w:val="Bullet Level 1"/>
    <w:basedOn w:val="Normal"/>
    <w:semiHidden/>
    <w:rsid w:val="00E37108"/>
    <w:pPr>
      <w:tabs>
        <w:tab w:val="num" w:pos="360"/>
      </w:tabs>
      <w:spacing w:after="0"/>
      <w:ind w:left="360" w:hanging="360"/>
    </w:pPr>
    <w:rPr>
      <w:rFonts w:ascii="Times New Roman" w:hAnsi="Times New Roman"/>
      <w:szCs w:val="24"/>
    </w:rPr>
  </w:style>
  <w:style w:type="character" w:customStyle="1" w:styleId="ITALICBLUE">
    <w:name w:val="ITALIC BLUE"/>
    <w:semiHidden/>
    <w:rsid w:val="00E37108"/>
    <w:rPr>
      <w:i/>
      <w:color w:val="0000FF"/>
    </w:rPr>
  </w:style>
  <w:style w:type="paragraph" w:customStyle="1" w:styleId="PMC2">
    <w:name w:val="PMC_2"/>
    <w:semiHidden/>
    <w:rsid w:val="00E37108"/>
    <w:pPr>
      <w:spacing w:before="200" w:after="1400" w:line="276" w:lineRule="auto"/>
      <w:jc w:val="center"/>
    </w:pPr>
    <w:rPr>
      <w:rFonts w:ascii="Times New Roman Bold" w:eastAsia="Times New Roman" w:hAnsi="Times New Roman Bold"/>
      <w:b/>
      <w:bCs/>
      <w:color w:val="000000"/>
      <w:sz w:val="40"/>
      <w:szCs w:val="22"/>
      <w:lang w:bidi="en-US"/>
    </w:rPr>
  </w:style>
  <w:style w:type="paragraph" w:customStyle="1" w:styleId="HUDTitle">
    <w:name w:val="HUD Title"/>
    <w:basedOn w:val="Normal"/>
    <w:qFormat/>
    <w:rsid w:val="00E37108"/>
    <w:pPr>
      <w:spacing w:before="120" w:after="240"/>
      <w:ind w:left="1440"/>
    </w:pPr>
    <w:rPr>
      <w:rFonts w:cs="Arial"/>
      <w:b/>
      <w:sz w:val="72"/>
      <w:szCs w:val="56"/>
    </w:rPr>
  </w:style>
  <w:style w:type="table" w:customStyle="1" w:styleId="MediumShading1-Accent11">
    <w:name w:val="Medium Shading 1 - Accent 11"/>
    <w:basedOn w:val="TableNormal"/>
    <w:uiPriority w:val="63"/>
    <w:rsid w:val="00E37108"/>
    <w:rPr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UDTitle2">
    <w:name w:val="HUD Title2"/>
    <w:basedOn w:val="PMC2"/>
    <w:qFormat/>
    <w:rsid w:val="00E37108"/>
    <w:pPr>
      <w:spacing w:before="360" w:after="480"/>
      <w:ind w:left="1440"/>
    </w:pPr>
    <w:rPr>
      <w:rFonts w:ascii="Calibri" w:hAnsi="Calibri" w:cs="Arial"/>
      <w:color w:val="auto"/>
      <w:szCs w:val="40"/>
    </w:rPr>
  </w:style>
  <w:style w:type="paragraph" w:customStyle="1" w:styleId="P1TableText">
    <w:name w:val="P1 Table Text"/>
    <w:basedOn w:val="Normal"/>
    <w:rsid w:val="00E37108"/>
    <w:rPr>
      <w:sz w:val="20"/>
    </w:rPr>
  </w:style>
  <w:style w:type="paragraph" w:customStyle="1" w:styleId="P1TableofContentsHeading">
    <w:name w:val="P1 Table of Contents Heading"/>
    <w:basedOn w:val="Heading1"/>
    <w:rsid w:val="00E37108"/>
    <w:pPr>
      <w:numPr>
        <w:numId w:val="0"/>
      </w:numPr>
    </w:pPr>
  </w:style>
  <w:style w:type="paragraph" w:customStyle="1" w:styleId="P1TableHeading">
    <w:name w:val="P1 Table Heading"/>
    <w:basedOn w:val="Normal"/>
    <w:rsid w:val="00E37108"/>
    <w:pPr>
      <w:spacing w:after="0"/>
      <w:jc w:val="center"/>
    </w:pPr>
    <w:rPr>
      <w:b/>
      <w:color w:val="FFFFFF"/>
      <w:szCs w:val="24"/>
    </w:rPr>
  </w:style>
  <w:style w:type="table" w:customStyle="1" w:styleId="P1Tables">
    <w:name w:val="P1 Tables"/>
    <w:basedOn w:val="TableNormal"/>
    <w:uiPriority w:val="99"/>
    <w:rsid w:val="00E37108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Calibri" w:hAnsi="Calibri"/>
        <w:b/>
        <w:color w:val="FFFFFF"/>
        <w:sz w:val="24"/>
      </w:rPr>
      <w:tblPr/>
      <w:tcPr>
        <w:shd w:val="clear" w:color="auto" w:fill="1F497D"/>
        <w:vAlign w:val="center"/>
      </w:tcPr>
    </w:tblStylePr>
    <w:tblStylePr w:type="lastRow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1Vert">
      <w:rPr>
        <w:rFonts w:ascii="Calibri" w:hAnsi="Calibri"/>
        <w:sz w:val="20"/>
      </w:rPr>
    </w:tblStylePr>
    <w:tblStylePr w:type="band2Horz">
      <w:rPr>
        <w:rFonts w:ascii="Calibri" w:hAnsi="Calibri"/>
        <w:sz w:val="20"/>
      </w:rPr>
    </w:tblStylePr>
  </w:style>
  <w:style w:type="paragraph" w:customStyle="1" w:styleId="P1BulletLevel1">
    <w:name w:val="P1 Bullet Level 1"/>
    <w:basedOn w:val="List"/>
    <w:rsid w:val="00E37108"/>
    <w:pPr>
      <w:numPr>
        <w:numId w:val="0"/>
      </w:numPr>
      <w:ind w:left="720" w:hanging="360"/>
      <w:contextualSpacing/>
    </w:pPr>
    <w:rPr>
      <w:szCs w:val="24"/>
    </w:rPr>
  </w:style>
  <w:style w:type="paragraph" w:customStyle="1" w:styleId="P1BulletLevel2">
    <w:name w:val="P1 Bullet Level 2"/>
    <w:basedOn w:val="P1BulletLevel1"/>
    <w:rsid w:val="00E37108"/>
    <w:pPr>
      <w:ind w:left="1080"/>
    </w:pPr>
  </w:style>
  <w:style w:type="paragraph" w:customStyle="1" w:styleId="P1BulletLevel3">
    <w:name w:val="P1 Bullet Level 3"/>
    <w:basedOn w:val="P1BulletLevel2"/>
    <w:rsid w:val="00E37108"/>
    <w:pPr>
      <w:ind w:left="1440"/>
    </w:pPr>
  </w:style>
  <w:style w:type="paragraph" w:styleId="Revision">
    <w:name w:val="Revision"/>
    <w:hidden/>
    <w:uiPriority w:val="99"/>
    <w:semiHidden/>
    <w:rsid w:val="00E37108"/>
    <w:rPr>
      <w:sz w:val="22"/>
      <w:szCs w:val="22"/>
      <w:lang w:bidi="en-US"/>
    </w:rPr>
  </w:style>
  <w:style w:type="paragraph" w:customStyle="1" w:styleId="HUDVersionHistory">
    <w:name w:val="HUD Version History"/>
    <w:basedOn w:val="HUDTitle2"/>
    <w:qFormat/>
    <w:rsid w:val="00E37108"/>
    <w:pPr>
      <w:spacing w:after="0"/>
      <w:ind w:left="0"/>
    </w:pPr>
  </w:style>
  <w:style w:type="paragraph" w:customStyle="1" w:styleId="tabletxt">
    <w:name w:val="tabletxt"/>
    <w:basedOn w:val="Normal"/>
    <w:rsid w:val="00E37108"/>
    <w:pPr>
      <w:spacing w:before="20" w:after="20"/>
      <w:jc w:val="both"/>
    </w:pPr>
    <w:rPr>
      <w:rFonts w:ascii="Times New Roman" w:hAnsi="Times New Roman" w:cs="Arial"/>
      <w:sz w:val="20"/>
    </w:rPr>
  </w:style>
  <w:style w:type="paragraph" w:customStyle="1" w:styleId="Tabletext">
    <w:name w:val="Tabletext"/>
    <w:basedOn w:val="Normal"/>
    <w:rsid w:val="00E37108"/>
    <w:pPr>
      <w:keepLines/>
      <w:widowControl w:val="0"/>
      <w:spacing w:after="0" w:line="240" w:lineRule="atLeast"/>
    </w:pPr>
    <w:rPr>
      <w:rFonts w:ascii="Arial" w:hAnsi="Arial"/>
      <w:sz w:val="20"/>
    </w:rPr>
  </w:style>
  <w:style w:type="paragraph" w:customStyle="1" w:styleId="HUDSub-TaskNumbering">
    <w:name w:val="HUD Sub-Task Numbering"/>
    <w:basedOn w:val="ListParagraph"/>
    <w:qFormat/>
    <w:rsid w:val="00E37108"/>
    <w:pPr>
      <w:numPr>
        <w:ilvl w:val="1"/>
        <w:numId w:val="13"/>
      </w:numPr>
      <w:spacing w:after="120"/>
    </w:pPr>
    <w:rPr>
      <w:b/>
      <w:sz w:val="22"/>
    </w:rPr>
  </w:style>
  <w:style w:type="paragraph" w:customStyle="1" w:styleId="HUDTaskNumbering">
    <w:name w:val="HUD Task Numbering"/>
    <w:basedOn w:val="Heading3"/>
    <w:qFormat/>
    <w:rsid w:val="00E37108"/>
    <w:pPr>
      <w:numPr>
        <w:ilvl w:val="0"/>
        <w:numId w:val="13"/>
      </w:numPr>
    </w:pPr>
  </w:style>
  <w:style w:type="numbering" w:customStyle="1" w:styleId="HUDTasks">
    <w:name w:val="HUD Tasks"/>
    <w:uiPriority w:val="99"/>
    <w:rsid w:val="00E37108"/>
    <w:pPr>
      <w:numPr>
        <w:numId w:val="6"/>
      </w:numPr>
    </w:pPr>
  </w:style>
  <w:style w:type="paragraph" w:customStyle="1" w:styleId="HUDTaskBullets">
    <w:name w:val="HUD Task Bullets"/>
    <w:basedOn w:val="HUDBulletLevel1"/>
    <w:qFormat/>
    <w:rsid w:val="00E37108"/>
    <w:pPr>
      <w:ind w:left="1440"/>
    </w:pPr>
  </w:style>
  <w:style w:type="paragraph" w:styleId="BodyText">
    <w:name w:val="Body Text"/>
    <w:basedOn w:val="Normal"/>
    <w:link w:val="BodyTextChar"/>
    <w:semiHidden/>
    <w:rsid w:val="00E37108"/>
    <w:pPr>
      <w:jc w:val="both"/>
    </w:pPr>
  </w:style>
  <w:style w:type="character" w:customStyle="1" w:styleId="BodyTextChar">
    <w:name w:val="Body Text Char"/>
    <w:link w:val="BodyText"/>
    <w:semiHidden/>
    <w:rsid w:val="00E37108"/>
    <w:rPr>
      <w:rFonts w:ascii="Calibri" w:eastAsia="Times New Roman" w:hAnsi="Calibri"/>
      <w:sz w:val="22"/>
    </w:rPr>
  </w:style>
  <w:style w:type="paragraph" w:customStyle="1" w:styleId="HUDBTableText">
    <w:name w:val="HUD BTable Text"/>
    <w:basedOn w:val="HUDTableText"/>
    <w:qFormat/>
    <w:rsid w:val="009F7270"/>
    <w:rPr>
      <w:i/>
      <w:iCs/>
      <w:color w:val="3333FF"/>
    </w:rPr>
  </w:style>
  <w:style w:type="paragraph" w:customStyle="1" w:styleId="HUDBText">
    <w:name w:val="HUD BText"/>
    <w:basedOn w:val="Normal"/>
    <w:qFormat/>
    <w:rsid w:val="00E37108"/>
    <w:rPr>
      <w:i/>
      <w:color w:val="3333FF"/>
      <w:szCs w:val="22"/>
    </w:rPr>
  </w:style>
  <w:style w:type="table" w:customStyle="1" w:styleId="LightList-Accent12">
    <w:name w:val="Light List - Accent 12"/>
    <w:basedOn w:val="TableNormal"/>
    <w:uiPriority w:val="61"/>
    <w:rsid w:val="00AD7030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37108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InfoBlue">
    <w:name w:val="InfoBlue"/>
    <w:basedOn w:val="Normal"/>
    <w:next w:val="BodyText"/>
    <w:rsid w:val="00E14356"/>
    <w:pPr>
      <w:widowControl w:val="0"/>
      <w:overflowPunct/>
      <w:autoSpaceDE/>
      <w:autoSpaceDN/>
      <w:adjustRightInd/>
      <w:spacing w:line="240" w:lineRule="atLeast"/>
      <w:ind w:left="576"/>
      <w:jc w:val="both"/>
      <w:textAlignment w:val="auto"/>
    </w:pPr>
    <w:rPr>
      <w:rFonts w:ascii="Times New Roman" w:hAnsi="Times New Roman"/>
      <w:i/>
      <w:color w:val="0000FF"/>
      <w:sz w:val="24"/>
    </w:rPr>
  </w:style>
  <w:style w:type="paragraph" w:customStyle="1" w:styleId="Instructions">
    <w:name w:val="Instructions"/>
    <w:basedOn w:val="Normal"/>
    <w:autoRedefine/>
    <w:rsid w:val="005C2C40"/>
    <w:pPr>
      <w:shd w:val="clear" w:color="auto" w:fill="FFFFFF"/>
      <w:overflowPunct/>
      <w:autoSpaceDE/>
      <w:autoSpaceDN/>
      <w:adjustRightInd/>
      <w:textAlignment w:val="auto"/>
    </w:pPr>
    <w:rPr>
      <w:rFonts w:ascii="Times New Roman" w:eastAsia="Calibri" w:hAnsi="Times New Roman"/>
      <w:i/>
      <w:color w:val="0000FF"/>
    </w:rPr>
  </w:style>
  <w:style w:type="paragraph" w:customStyle="1" w:styleId="HUDBTextBullet">
    <w:name w:val="HUD BText Bullet"/>
    <w:basedOn w:val="HUDBulletLevel1"/>
    <w:qFormat/>
    <w:rsid w:val="00607F19"/>
    <w:rPr>
      <w:i/>
      <w:color w:val="3333FF"/>
    </w:rPr>
  </w:style>
  <w:style w:type="paragraph" w:customStyle="1" w:styleId="HUDBTextShortBullet">
    <w:name w:val="HUD BText Short Bullet"/>
    <w:basedOn w:val="HUDShortBulletedList"/>
    <w:qFormat/>
    <w:rsid w:val="00607F19"/>
    <w:rPr>
      <w:i/>
      <w:color w:val="333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328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03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1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6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688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88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94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37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4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8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9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4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801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9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48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232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5395">
          <w:marLeft w:val="821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6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022">
          <w:marLeft w:val="821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1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2674">
          <w:marLeft w:val="821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8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476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291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21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1005">
          <w:marLeft w:val="0"/>
          <w:marRight w:val="0"/>
          <w:marTop w:val="100"/>
          <w:marBottom w:val="100"/>
          <w:divBdr>
            <w:top w:val="single" w:sz="36" w:space="0" w:color="D64A2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34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34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40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99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840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1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2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77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0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53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89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14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6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0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25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846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yperlink" Target="http://127.0.0.1:port/caliberat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://127.0.0.1:port/captur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port/strea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://127.0.0.1:port/info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ne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y xmlns="a1463800-15f5-49f1-8220-3354fb46f2f0" xsi:nil="true"/>
    <Comments xmlns="a1463800-15f5-49f1-8220-3354fb46f2f0">Graphic Updated and Posted Update. </Comments>
    <Document_x0020_Type xmlns="a1463800-15f5-49f1-8220-3354fb46f2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79941A0B96234BA66DC8D6413BC95C" ma:contentTypeVersion="3" ma:contentTypeDescription="Create a new document." ma:contentTypeScope="" ma:versionID="a43ca3801a260721405d6e569b5101ca">
  <xsd:schema xmlns:xsd="http://www.w3.org/2001/XMLSchema" xmlns:p="http://schemas.microsoft.com/office/2006/metadata/properties" xmlns:ns2="a1463800-15f5-49f1-8220-3354fb46f2f0" targetNamespace="http://schemas.microsoft.com/office/2006/metadata/properties" ma:root="true" ma:fieldsID="09eeacf722f2a15ad17e2270b3b40a83" ns2:_="">
    <xsd:import namespace="a1463800-15f5-49f1-8220-3354fb46f2f0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Category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1463800-15f5-49f1-8220-3354fb46f2f0" elementFormDefault="qualified">
    <xsd:import namespace="http://schemas.microsoft.com/office/2006/documentManagement/types"/>
    <xsd:element name="Document_x0020_Type" ma:index="8" nillable="true" ma:displayName="Document Type" ma:list="{af3ba397-c931-4040-8329-39d514766bfa}" ma:internalName="Document_x0020_Type" ma:showField="Title">
      <xsd:simpleType>
        <xsd:restriction base="dms:Lookup"/>
      </xsd:simpleType>
    </xsd:element>
    <xsd:element name="Category" ma:index="9" nillable="true" ma:displayName="Category" ma:list="{6464f9cc-ce18-49d1-b509-c514d4b5fa1f}" ma:internalName="Category" ma:showField="Title">
      <xsd:simpleType>
        <xsd:restriction base="dms:Lookup"/>
      </xsd:simpleType>
    </xsd:element>
    <xsd:element name="Comments" ma:index="10" nillable="true" ma:displayName="Comments" ma:internalName="Comment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4F1E2-5836-44E5-9862-0266473EFB2E}">
  <ds:schemaRefs>
    <ds:schemaRef ds:uri="http://schemas.microsoft.com/office/2006/metadata/properties"/>
    <ds:schemaRef ds:uri="a1463800-15f5-49f1-8220-3354fb46f2f0"/>
  </ds:schemaRefs>
</ds:datastoreItem>
</file>

<file path=customXml/itemProps2.xml><?xml version="1.0" encoding="utf-8"?>
<ds:datastoreItem xmlns:ds="http://schemas.openxmlformats.org/officeDocument/2006/customXml" ds:itemID="{743410D2-E118-456C-9958-1F90C2025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70F3A-3E6F-4B4F-ACAA-7115F2484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63800-15f5-49f1-8220-3354fb46f2f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0071F3B-4A17-445B-9BB4-8B054667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1576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Solutions Architecture Template</vt:lpstr>
    </vt:vector>
  </TitlesOfParts>
  <Company>Phase One Consulting Group</Company>
  <LinksUpToDate>false</LinksUpToDate>
  <CharactersWithSpaces>2502</CharactersWithSpaces>
  <SharedDoc>false</SharedDoc>
  <HLinks>
    <vt:vector size="330" baseType="variant">
      <vt:variant>
        <vt:i4>2359315</vt:i4>
      </vt:variant>
      <vt:variant>
        <vt:i4>351</vt:i4>
      </vt:variant>
      <vt:variant>
        <vt:i4>0</vt:i4>
      </vt:variant>
      <vt:variant>
        <vt:i4>5</vt:i4>
      </vt:variant>
      <vt:variant>
        <vt:lpwstr>mailto:ea.team.support@hud.gov</vt:lpwstr>
      </vt:variant>
      <vt:variant>
        <vt:lpwstr/>
      </vt:variant>
      <vt:variant>
        <vt:i4>3539052</vt:i4>
      </vt:variant>
      <vt:variant>
        <vt:i4>348</vt:i4>
      </vt:variant>
      <vt:variant>
        <vt:i4>0</vt:i4>
      </vt:variant>
      <vt:variant>
        <vt:i4>5</vt:i4>
      </vt:variant>
      <vt:variant>
        <vt:lpwstr>http://www.hud.gov/offices/cio/ea/newea/resources/eav5.pdf</vt:lpwstr>
      </vt:variant>
      <vt:variant>
        <vt:lpwstr/>
      </vt:variant>
      <vt:variant>
        <vt:i4>3539052</vt:i4>
      </vt:variant>
      <vt:variant>
        <vt:i4>345</vt:i4>
      </vt:variant>
      <vt:variant>
        <vt:i4>0</vt:i4>
      </vt:variant>
      <vt:variant>
        <vt:i4>5</vt:i4>
      </vt:variant>
      <vt:variant>
        <vt:lpwstr>http://www.hud.gov/offices/cio/ea/newea/resources/eav5.pdf</vt:lpwstr>
      </vt:variant>
      <vt:variant>
        <vt:lpwstr/>
      </vt:variant>
      <vt:variant>
        <vt:i4>2228330</vt:i4>
      </vt:variant>
      <vt:variant>
        <vt:i4>309</vt:i4>
      </vt:variant>
      <vt:variant>
        <vt:i4>0</vt:i4>
      </vt:variant>
      <vt:variant>
        <vt:i4>5</vt:i4>
      </vt:variant>
      <vt:variant>
        <vt:lpwstr>http://www.hud.gov/offices/cio/sdm/devlife/def/trm/bussupp.cfm</vt:lpwstr>
      </vt:variant>
      <vt:variant>
        <vt:lpwstr/>
      </vt:variant>
      <vt:variant>
        <vt:i4>1966203</vt:i4>
      </vt:variant>
      <vt:variant>
        <vt:i4>306</vt:i4>
      </vt:variant>
      <vt:variant>
        <vt:i4>0</vt:i4>
      </vt:variant>
      <vt:variant>
        <vt:i4>5</vt:i4>
      </vt:variant>
      <vt:variant>
        <vt:lpwstr>http://portal.hud.gov/hudportal/HUD?src=/program_offices/cio/ea/newea</vt:lpwstr>
      </vt:variant>
      <vt:variant>
        <vt:lpwstr/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_Toc381533244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_Toc381533243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_Toc381533242</vt:lpwstr>
      </vt:variant>
      <vt:variant>
        <vt:i4>1900595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_Toc381533241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_Toc381533240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_Toc381533239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_Toc381533238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_Toc381533237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_Toc381533236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_Toc381533235</vt:lpwstr>
      </vt:variant>
      <vt:variant>
        <vt:i4>1703987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_Toc381533234</vt:lpwstr>
      </vt:variant>
      <vt:variant>
        <vt:i4>1703987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_Toc381533233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_Toc381533232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_Toc381533231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_Toc381533230</vt:lpwstr>
      </vt:variant>
      <vt:variant>
        <vt:i4>1769523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_Toc381533229</vt:lpwstr>
      </vt:variant>
      <vt:variant>
        <vt:i4>1769523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_Toc381533228</vt:lpwstr>
      </vt:variant>
      <vt:variant>
        <vt:i4>1769523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_Toc381533227</vt:lpwstr>
      </vt:variant>
      <vt:variant>
        <vt:i4>1769523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_Toc381533226</vt:lpwstr>
      </vt:variant>
      <vt:variant>
        <vt:i4>1769523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_Toc381533225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_Toc381533224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_Toc381533223</vt:lpwstr>
      </vt:variant>
      <vt:variant>
        <vt:i4>1769523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_Toc381533222</vt:lpwstr>
      </vt:variant>
      <vt:variant>
        <vt:i4>1769523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_Toc381533221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_Toc381533220</vt:lpwstr>
      </vt:variant>
      <vt:variant>
        <vt:i4>1572915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_Toc381533219</vt:lpwstr>
      </vt:variant>
      <vt:variant>
        <vt:i4>1572915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_Toc381533218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_Toc381533217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_Toc381533216</vt:lpwstr>
      </vt:variant>
      <vt:variant>
        <vt:i4>1572915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_Toc381533215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_Toc381533214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_Toc381533213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_Toc381533212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_Toc381533211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_Toc381533210</vt:lpwstr>
      </vt:variant>
      <vt:variant>
        <vt:i4>1638451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_Toc381533209</vt:lpwstr>
      </vt:variant>
      <vt:variant>
        <vt:i4>1638451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_Toc381533208</vt:lpwstr>
      </vt:variant>
      <vt:variant>
        <vt:i4>1638451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_Toc381533207</vt:lpwstr>
      </vt:variant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_Toc381533206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_Toc381533205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_Toc381533204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_Toc381533203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_Toc381533202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_Toc381533201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_Toc381533200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_Toc381533199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_Toc381533198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_Toc381533197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_Toc381533196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_Toc381533195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Architecture Template</dc:title>
  <dc:creator>J. Myoshi Banks</dc:creator>
  <cp:lastModifiedBy>Shekhawat Sarwanjit</cp:lastModifiedBy>
  <cp:revision>124</cp:revision>
  <cp:lastPrinted>2019-07-15T13:27:00Z</cp:lastPrinted>
  <dcterms:created xsi:type="dcterms:W3CDTF">2019-07-15T10:48:00Z</dcterms:created>
  <dcterms:modified xsi:type="dcterms:W3CDTF">2021-04-19T06:55:00Z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0x0101007F79941A0B96234BA66DC8D6413BC95C</vt:lpwstr>
  </property>
</Properties>
</file>